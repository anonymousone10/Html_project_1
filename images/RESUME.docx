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-1086485</wp:posOffset>
                </wp:positionH>
                <wp:positionV relativeFrom="paragraph">
                  <wp:posOffset>-2520315</wp:posOffset>
                </wp:positionV>
                <wp:extent cx="2703830" cy="12298680"/>
                <wp:effectExtent l="0" t="0" r="3937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830" cy="12298680"/>
                          <a:chOff x="9210" y="1890"/>
                          <a:chExt cx="4258" cy="13606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9210" y="1890"/>
                            <a:ext cx="4241" cy="13606"/>
                          </a:xfrm>
                          <a:prstGeom prst="rect">
                            <a:avLst/>
                          </a:prstGeom>
                          <a:solidFill>
                            <a:srgbClr val="E9EBE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3468" y="1890"/>
                            <a:ext cx="0" cy="1360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A0D2D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85.55pt;margin-top:-198.45pt;height:968.4pt;width:212.9pt;z-index:251659264;mso-width-relative:page;mso-height-relative:page;" coordorigin="9210,1890" coordsize="4258,13606" o:gfxdata="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A0q5n83QAAAA4BAAAPAAAAAAAAAAEAIAAAACIAAABkcnMvZG93bnJldi54bWxQSwECFAAUAAAA&#10;CACHTuJA4dgA9T8DAADZBwAADgAAAAAAAAABACAAAAAsAQAAZHJzL2Uyb0RvYy54bWxQSwUGAAAA&#10;AAYABgBZAQAA3QYAAAAA&#10;">
                <o:lock v:ext="edit" aspectratio="f"/>
                <v:rect id="矩形 4" o:spid="_x0000_s1026" o:spt="1" style="position:absolute;left:9210;top:1890;height:13606;width:4241;v-text-anchor:middle;" fillcolor="#E9EBE8" filled="t" stroked="f" coordsize="21600,21600" o:gfxdata="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DDub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7" o:spid="_x0000_s1026" o:spt="20" style="position:absolute;left:13468;top:1890;height:13606;width:0;" filled="f" stroked="t" coordsize="21600,21600" o:gfxdata="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8V1vQAA&#10;ANo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0D2DB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1556385" cy="1556385"/>
            <wp:effectExtent l="0" t="0" r="5715" b="5715"/>
            <wp:docPr id="2" name="Picture 2" descr="_0000s_0001_黄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_0000s_0001_黄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-1005840</wp:posOffset>
                </wp:positionH>
                <wp:positionV relativeFrom="paragraph">
                  <wp:posOffset>3024505</wp:posOffset>
                </wp:positionV>
                <wp:extent cx="243205" cy="200660"/>
                <wp:effectExtent l="0" t="0" r="635" b="12700"/>
                <wp:wrapNone/>
                <wp:docPr id="3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3205" cy="200660"/>
                        </a:xfrm>
                        <a:custGeom>
                          <a:avLst/>
                          <a:gdLst>
                            <a:gd name="T0" fmla="*/ 218 w 302"/>
                            <a:gd name="T1" fmla="*/ 57 h 247"/>
                            <a:gd name="T2" fmla="*/ 271 w 302"/>
                            <a:gd name="T3" fmla="*/ 70 h 247"/>
                            <a:gd name="T4" fmla="*/ 272 w 302"/>
                            <a:gd name="T5" fmla="*/ 144 h 247"/>
                            <a:gd name="T6" fmla="*/ 298 w 302"/>
                            <a:gd name="T7" fmla="*/ 176 h 247"/>
                            <a:gd name="T8" fmla="*/ 302 w 302"/>
                            <a:gd name="T9" fmla="*/ 214 h 247"/>
                            <a:gd name="T10" fmla="*/ 287 w 302"/>
                            <a:gd name="T11" fmla="*/ 233 h 247"/>
                            <a:gd name="T12" fmla="*/ 274 w 302"/>
                            <a:gd name="T13" fmla="*/ 233 h 247"/>
                            <a:gd name="T14" fmla="*/ 264 w 302"/>
                            <a:gd name="T15" fmla="*/ 247 h 247"/>
                            <a:gd name="T16" fmla="*/ 39 w 302"/>
                            <a:gd name="T17" fmla="*/ 247 h 247"/>
                            <a:gd name="T18" fmla="*/ 29 w 302"/>
                            <a:gd name="T19" fmla="*/ 233 h 247"/>
                            <a:gd name="T20" fmla="*/ 15 w 302"/>
                            <a:gd name="T21" fmla="*/ 233 h 247"/>
                            <a:gd name="T22" fmla="*/ 0 w 302"/>
                            <a:gd name="T23" fmla="*/ 214 h 247"/>
                            <a:gd name="T24" fmla="*/ 5 w 302"/>
                            <a:gd name="T25" fmla="*/ 176 h 247"/>
                            <a:gd name="T26" fmla="*/ 30 w 302"/>
                            <a:gd name="T27" fmla="*/ 144 h 247"/>
                            <a:gd name="T28" fmla="*/ 31 w 302"/>
                            <a:gd name="T29" fmla="*/ 70 h 247"/>
                            <a:gd name="T30" fmla="*/ 85 w 302"/>
                            <a:gd name="T31" fmla="*/ 57 h 247"/>
                            <a:gd name="T32" fmla="*/ 151 w 302"/>
                            <a:gd name="T33" fmla="*/ 227 h 247"/>
                            <a:gd name="T34" fmla="*/ 181 w 302"/>
                            <a:gd name="T35" fmla="*/ 227 h 247"/>
                            <a:gd name="T36" fmla="*/ 187 w 302"/>
                            <a:gd name="T37" fmla="*/ 177 h 247"/>
                            <a:gd name="T38" fmla="*/ 193 w 302"/>
                            <a:gd name="T39" fmla="*/ 209 h 247"/>
                            <a:gd name="T40" fmla="*/ 219 w 302"/>
                            <a:gd name="T41" fmla="*/ 207 h 247"/>
                            <a:gd name="T42" fmla="*/ 182 w 302"/>
                            <a:gd name="T43" fmla="*/ 126 h 247"/>
                            <a:gd name="T44" fmla="*/ 120 w 302"/>
                            <a:gd name="T45" fmla="*/ 126 h 247"/>
                            <a:gd name="T46" fmla="*/ 83 w 302"/>
                            <a:gd name="T47" fmla="*/ 207 h 247"/>
                            <a:gd name="T48" fmla="*/ 109 w 302"/>
                            <a:gd name="T49" fmla="*/ 209 h 247"/>
                            <a:gd name="T50" fmla="*/ 115 w 302"/>
                            <a:gd name="T51" fmla="*/ 177 h 247"/>
                            <a:gd name="T52" fmla="*/ 121 w 302"/>
                            <a:gd name="T53" fmla="*/ 227 h 247"/>
                            <a:gd name="T54" fmla="*/ 151 w 302"/>
                            <a:gd name="T55" fmla="*/ 115 h 247"/>
                            <a:gd name="T56" fmla="*/ 199 w 302"/>
                            <a:gd name="T57" fmla="*/ 67 h 247"/>
                            <a:gd name="T58" fmla="*/ 104 w 302"/>
                            <a:gd name="T59" fmla="*/ 67 h 247"/>
                            <a:gd name="T60" fmla="*/ 49 w 302"/>
                            <a:gd name="T61" fmla="*/ 227 h 247"/>
                            <a:gd name="T62" fmla="*/ 77 w 302"/>
                            <a:gd name="T63" fmla="*/ 227 h 247"/>
                            <a:gd name="T64" fmla="*/ 64 w 302"/>
                            <a:gd name="T65" fmla="*/ 207 h 247"/>
                            <a:gd name="T66" fmla="*/ 68 w 302"/>
                            <a:gd name="T67" fmla="*/ 161 h 247"/>
                            <a:gd name="T68" fmla="*/ 23 w 302"/>
                            <a:gd name="T69" fmla="*/ 183 h 247"/>
                            <a:gd name="T70" fmla="*/ 23 w 302"/>
                            <a:gd name="T71" fmla="*/ 183 h 247"/>
                            <a:gd name="T72" fmla="*/ 20 w 302"/>
                            <a:gd name="T73" fmla="*/ 213 h 247"/>
                            <a:gd name="T74" fmla="*/ 37 w 302"/>
                            <a:gd name="T75" fmla="*/ 196 h 247"/>
                            <a:gd name="T76" fmla="*/ 49 w 302"/>
                            <a:gd name="T77" fmla="*/ 196 h 247"/>
                            <a:gd name="T78" fmla="*/ 85 w 302"/>
                            <a:gd name="T79" fmla="*/ 78 h 247"/>
                            <a:gd name="T80" fmla="*/ 79 w 302"/>
                            <a:gd name="T81" fmla="*/ 75 h 247"/>
                            <a:gd name="T82" fmla="*/ 45 w 302"/>
                            <a:gd name="T83" fmla="*/ 84 h 247"/>
                            <a:gd name="T84" fmla="*/ 45 w 302"/>
                            <a:gd name="T85" fmla="*/ 131 h 247"/>
                            <a:gd name="T86" fmla="*/ 80 w 302"/>
                            <a:gd name="T87" fmla="*/ 140 h 247"/>
                            <a:gd name="T88" fmla="*/ 85 w 302"/>
                            <a:gd name="T89" fmla="*/ 78 h 247"/>
                            <a:gd name="T90" fmla="*/ 254 w 302"/>
                            <a:gd name="T91" fmla="*/ 227 h 247"/>
                            <a:gd name="T92" fmla="*/ 260 w 302"/>
                            <a:gd name="T93" fmla="*/ 190 h 247"/>
                            <a:gd name="T94" fmla="*/ 266 w 302"/>
                            <a:gd name="T95" fmla="*/ 213 h 247"/>
                            <a:gd name="T96" fmla="*/ 283 w 302"/>
                            <a:gd name="T97" fmla="*/ 198 h 247"/>
                            <a:gd name="T98" fmla="*/ 271 w 302"/>
                            <a:gd name="T99" fmla="*/ 171 h 247"/>
                            <a:gd name="T100" fmla="*/ 234 w 302"/>
                            <a:gd name="T101" fmla="*/ 161 h 247"/>
                            <a:gd name="T102" fmla="*/ 239 w 302"/>
                            <a:gd name="T103" fmla="*/ 207 h 247"/>
                            <a:gd name="T104" fmla="*/ 225 w 302"/>
                            <a:gd name="T105" fmla="*/ 227 h 247"/>
                            <a:gd name="T106" fmla="*/ 218 w 302"/>
                            <a:gd name="T107" fmla="*/ 78 h 247"/>
                            <a:gd name="T108" fmla="*/ 198 w 302"/>
                            <a:gd name="T109" fmla="*/ 115 h 247"/>
                            <a:gd name="T110" fmla="*/ 227 w 302"/>
                            <a:gd name="T111" fmla="*/ 141 h 247"/>
                            <a:gd name="T112" fmla="*/ 257 w 302"/>
                            <a:gd name="T113" fmla="*/ 131 h 247"/>
                            <a:gd name="T114" fmla="*/ 257 w 302"/>
                            <a:gd name="T115" fmla="*/ 84 h 247"/>
                            <a:gd name="T116" fmla="*/ 223 w 302"/>
                            <a:gd name="T117" fmla="*/ 75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02" h="247">
                              <a:moveTo>
                                <a:pt x="151" y="0"/>
                              </a:moveTo>
                              <a:cubicBezTo>
                                <a:pt x="184" y="0"/>
                                <a:pt x="213" y="24"/>
                                <a:pt x="218" y="57"/>
                              </a:cubicBezTo>
                              <a:cubicBezTo>
                                <a:pt x="223" y="55"/>
                                <a:pt x="228" y="54"/>
                                <a:pt x="233" y="54"/>
                              </a:cubicBezTo>
                              <a:cubicBezTo>
                                <a:pt x="248" y="54"/>
                                <a:pt x="261" y="60"/>
                                <a:pt x="271" y="70"/>
                              </a:cubicBezTo>
                              <a:cubicBezTo>
                                <a:pt x="281" y="79"/>
                                <a:pt x="287" y="93"/>
                                <a:pt x="287" y="108"/>
                              </a:cubicBezTo>
                              <a:cubicBezTo>
                                <a:pt x="287" y="122"/>
                                <a:pt x="281" y="135"/>
                                <a:pt x="272" y="144"/>
                              </a:cubicBezTo>
                              <a:cubicBezTo>
                                <a:pt x="285" y="157"/>
                                <a:pt x="285" y="157"/>
                                <a:pt x="285" y="157"/>
                              </a:cubicBezTo>
                              <a:cubicBezTo>
                                <a:pt x="291" y="162"/>
                                <a:pt x="295" y="169"/>
                                <a:pt x="298" y="176"/>
                              </a:cubicBezTo>
                              <a:cubicBezTo>
                                <a:pt x="301" y="183"/>
                                <a:pt x="302" y="190"/>
                                <a:pt x="302" y="198"/>
                              </a:cubicBezTo>
                              <a:cubicBezTo>
                                <a:pt x="302" y="214"/>
                                <a:pt x="302" y="214"/>
                                <a:pt x="302" y="214"/>
                              </a:cubicBezTo>
                              <a:cubicBezTo>
                                <a:pt x="302" y="218"/>
                                <a:pt x="301" y="223"/>
                                <a:pt x="298" y="226"/>
                              </a:cubicBezTo>
                              <a:cubicBezTo>
                                <a:pt x="296" y="230"/>
                                <a:pt x="292" y="232"/>
                                <a:pt x="287" y="233"/>
                              </a:cubicBezTo>
                              <a:cubicBezTo>
                                <a:pt x="287" y="233"/>
                                <a:pt x="286" y="233"/>
                                <a:pt x="286" y="233"/>
                              </a:cubicBezTo>
                              <a:cubicBezTo>
                                <a:pt x="274" y="233"/>
                                <a:pt x="274" y="233"/>
                                <a:pt x="274" y="233"/>
                              </a:cubicBezTo>
                              <a:cubicBezTo>
                                <a:pt x="274" y="237"/>
                                <a:pt x="274" y="237"/>
                                <a:pt x="274" y="237"/>
                              </a:cubicBezTo>
                              <a:cubicBezTo>
                                <a:pt x="274" y="243"/>
                                <a:pt x="269" y="247"/>
                                <a:pt x="264" y="247"/>
                              </a:cubicBezTo>
                              <a:cubicBezTo>
                                <a:pt x="151" y="247"/>
                                <a:pt x="151" y="247"/>
                                <a:pt x="151" y="247"/>
                              </a:cubicBezTo>
                              <a:cubicBezTo>
                                <a:pt x="39" y="247"/>
                                <a:pt x="39" y="247"/>
                                <a:pt x="39" y="247"/>
                              </a:cubicBezTo>
                              <a:cubicBezTo>
                                <a:pt x="33" y="247"/>
                                <a:pt x="29" y="243"/>
                                <a:pt x="29" y="237"/>
                              </a:cubicBezTo>
                              <a:cubicBezTo>
                                <a:pt x="29" y="233"/>
                                <a:pt x="29" y="233"/>
                                <a:pt x="29" y="233"/>
                              </a:cubicBezTo>
                              <a:cubicBezTo>
                                <a:pt x="16" y="233"/>
                                <a:pt x="16" y="233"/>
                                <a:pt x="16" y="233"/>
                              </a:cubicBezTo>
                              <a:cubicBezTo>
                                <a:pt x="16" y="233"/>
                                <a:pt x="16" y="233"/>
                                <a:pt x="15" y="233"/>
                              </a:cubicBezTo>
                              <a:cubicBezTo>
                                <a:pt x="10" y="232"/>
                                <a:pt x="7" y="230"/>
                                <a:pt x="4" y="226"/>
                              </a:cubicBezTo>
                              <a:cubicBezTo>
                                <a:pt x="2" y="223"/>
                                <a:pt x="0" y="218"/>
                                <a:pt x="0" y="214"/>
                              </a:cubicBezTo>
                              <a:cubicBezTo>
                                <a:pt x="0" y="198"/>
                                <a:pt x="0" y="198"/>
                                <a:pt x="0" y="198"/>
                              </a:cubicBezTo>
                              <a:cubicBezTo>
                                <a:pt x="0" y="190"/>
                                <a:pt x="2" y="183"/>
                                <a:pt x="5" y="176"/>
                              </a:cubicBezTo>
                              <a:cubicBezTo>
                                <a:pt x="5" y="176"/>
                                <a:pt x="5" y="176"/>
                                <a:pt x="5" y="176"/>
                              </a:cubicBezTo>
                              <a:cubicBezTo>
                                <a:pt x="10" y="163"/>
                                <a:pt x="20" y="154"/>
                                <a:pt x="30" y="144"/>
                              </a:cubicBezTo>
                              <a:cubicBezTo>
                                <a:pt x="21" y="135"/>
                                <a:pt x="16" y="122"/>
                                <a:pt x="16" y="108"/>
                              </a:cubicBezTo>
                              <a:cubicBezTo>
                                <a:pt x="16" y="93"/>
                                <a:pt x="22" y="79"/>
                                <a:pt x="31" y="70"/>
                              </a:cubicBezTo>
                              <a:cubicBezTo>
                                <a:pt x="41" y="60"/>
                                <a:pt x="54" y="54"/>
                                <a:pt x="69" y="54"/>
                              </a:cubicBezTo>
                              <a:cubicBezTo>
                                <a:pt x="74" y="54"/>
                                <a:pt x="80" y="55"/>
                                <a:pt x="85" y="57"/>
                              </a:cubicBezTo>
                              <a:cubicBezTo>
                                <a:pt x="90" y="24"/>
                                <a:pt x="118" y="0"/>
                                <a:pt x="151" y="0"/>
                              </a:cubicBezTo>
                              <a:close/>
                              <a:moveTo>
                                <a:pt x="151" y="227"/>
                              </a:moveTo>
                              <a:cubicBezTo>
                                <a:pt x="151" y="227"/>
                                <a:pt x="151" y="227"/>
                                <a:pt x="151" y="227"/>
                              </a:cubicBezTo>
                              <a:cubicBezTo>
                                <a:pt x="181" y="227"/>
                                <a:pt x="181" y="227"/>
                                <a:pt x="181" y="227"/>
                              </a:cubicBezTo>
                              <a:cubicBezTo>
                                <a:pt x="181" y="213"/>
                                <a:pt x="181" y="198"/>
                                <a:pt x="181" y="183"/>
                              </a:cubicBezTo>
                              <a:cubicBezTo>
                                <a:pt x="181" y="180"/>
                                <a:pt x="184" y="177"/>
                                <a:pt x="187" y="177"/>
                              </a:cubicBezTo>
                              <a:cubicBezTo>
                                <a:pt x="191" y="177"/>
                                <a:pt x="193" y="180"/>
                                <a:pt x="193" y="183"/>
                              </a:cubicBezTo>
                              <a:cubicBezTo>
                                <a:pt x="193" y="209"/>
                                <a:pt x="193" y="209"/>
                                <a:pt x="193" y="209"/>
                              </a:cubicBezTo>
                              <a:cubicBezTo>
                                <a:pt x="218" y="209"/>
                                <a:pt x="218" y="209"/>
                                <a:pt x="218" y="209"/>
                              </a:cubicBezTo>
                              <a:cubicBezTo>
                                <a:pt x="219" y="208"/>
                                <a:pt x="219" y="208"/>
                                <a:pt x="219" y="207"/>
                              </a:cubicBezTo>
                              <a:cubicBezTo>
                                <a:pt x="219" y="186"/>
                                <a:pt x="219" y="186"/>
                                <a:pt x="219" y="186"/>
                              </a:cubicBezTo>
                              <a:cubicBezTo>
                                <a:pt x="219" y="158"/>
                                <a:pt x="200" y="145"/>
                                <a:pt x="182" y="126"/>
                              </a:cubicBezTo>
                              <a:cubicBezTo>
                                <a:pt x="173" y="131"/>
                                <a:pt x="162" y="134"/>
                                <a:pt x="151" y="134"/>
                              </a:cubicBezTo>
                              <a:cubicBezTo>
                                <a:pt x="140" y="134"/>
                                <a:pt x="129" y="131"/>
                                <a:pt x="120" y="126"/>
                              </a:cubicBezTo>
                              <a:cubicBezTo>
                                <a:pt x="102" y="145"/>
                                <a:pt x="83" y="158"/>
                                <a:pt x="83" y="186"/>
                              </a:cubicBezTo>
                              <a:cubicBezTo>
                                <a:pt x="83" y="207"/>
                                <a:pt x="83" y="207"/>
                                <a:pt x="83" y="207"/>
                              </a:cubicBezTo>
                              <a:cubicBezTo>
                                <a:pt x="83" y="208"/>
                                <a:pt x="84" y="208"/>
                                <a:pt x="84" y="209"/>
                              </a:cubicBezTo>
                              <a:cubicBezTo>
                                <a:pt x="109" y="209"/>
                                <a:pt x="109" y="209"/>
                                <a:pt x="109" y="209"/>
                              </a:cubicBezTo>
                              <a:cubicBezTo>
                                <a:pt x="109" y="183"/>
                                <a:pt x="109" y="183"/>
                                <a:pt x="109" y="183"/>
                              </a:cubicBezTo>
                              <a:cubicBezTo>
                                <a:pt x="109" y="180"/>
                                <a:pt x="112" y="177"/>
                                <a:pt x="115" y="177"/>
                              </a:cubicBezTo>
                              <a:cubicBezTo>
                                <a:pt x="118" y="177"/>
                                <a:pt x="121" y="180"/>
                                <a:pt x="121" y="183"/>
                              </a:cubicBezTo>
                              <a:cubicBezTo>
                                <a:pt x="121" y="198"/>
                                <a:pt x="121" y="213"/>
                                <a:pt x="121" y="227"/>
                              </a:cubicBezTo>
                              <a:cubicBezTo>
                                <a:pt x="151" y="227"/>
                                <a:pt x="151" y="227"/>
                                <a:pt x="151" y="227"/>
                              </a:cubicBezTo>
                              <a:close/>
                              <a:moveTo>
                                <a:pt x="151" y="115"/>
                              </a:moveTo>
                              <a:cubicBezTo>
                                <a:pt x="151" y="115"/>
                                <a:pt x="151" y="115"/>
                                <a:pt x="151" y="115"/>
                              </a:cubicBezTo>
                              <a:cubicBezTo>
                                <a:pt x="177" y="115"/>
                                <a:pt x="199" y="94"/>
                                <a:pt x="199" y="67"/>
                              </a:cubicBezTo>
                              <a:cubicBezTo>
                                <a:pt x="199" y="41"/>
                                <a:pt x="177" y="19"/>
                                <a:pt x="151" y="19"/>
                              </a:cubicBezTo>
                              <a:cubicBezTo>
                                <a:pt x="125" y="19"/>
                                <a:pt x="104" y="41"/>
                                <a:pt x="104" y="67"/>
                              </a:cubicBezTo>
                              <a:cubicBezTo>
                                <a:pt x="104" y="94"/>
                                <a:pt x="125" y="115"/>
                                <a:pt x="151" y="115"/>
                              </a:cubicBezTo>
                              <a:close/>
                              <a:moveTo>
                                <a:pt x="49" y="227"/>
                              </a:moveTo>
                              <a:cubicBezTo>
                                <a:pt x="49" y="227"/>
                                <a:pt x="49" y="227"/>
                                <a:pt x="49" y="227"/>
                              </a:cubicBezTo>
                              <a:cubicBezTo>
                                <a:pt x="77" y="227"/>
                                <a:pt x="77" y="227"/>
                                <a:pt x="77" y="227"/>
                              </a:cubicBezTo>
                              <a:cubicBezTo>
                                <a:pt x="73" y="226"/>
                                <a:pt x="70" y="224"/>
                                <a:pt x="68" y="221"/>
                              </a:cubicBezTo>
                              <a:cubicBezTo>
                                <a:pt x="65" y="217"/>
                                <a:pt x="64" y="211"/>
                                <a:pt x="64" y="207"/>
                              </a:cubicBezTo>
                              <a:cubicBezTo>
                                <a:pt x="64" y="186"/>
                                <a:pt x="64" y="186"/>
                                <a:pt x="64" y="186"/>
                              </a:cubicBezTo>
                              <a:cubicBezTo>
                                <a:pt x="64" y="177"/>
                                <a:pt x="65" y="169"/>
                                <a:pt x="68" y="161"/>
                              </a:cubicBezTo>
                              <a:cubicBezTo>
                                <a:pt x="60" y="161"/>
                                <a:pt x="53" y="159"/>
                                <a:pt x="46" y="156"/>
                              </a:cubicBezTo>
                              <a:cubicBezTo>
                                <a:pt x="38" y="164"/>
                                <a:pt x="27" y="172"/>
                                <a:pt x="23" y="183"/>
                              </a:cubicBezTo>
                              <a:cubicBezTo>
                                <a:pt x="23" y="183"/>
                                <a:pt x="23" y="183"/>
                                <a:pt x="23" y="183"/>
                              </a:cubicBezTo>
                              <a:cubicBezTo>
                                <a:pt x="23" y="183"/>
                                <a:pt x="23" y="183"/>
                                <a:pt x="23" y="183"/>
                              </a:cubicBezTo>
                              <a:cubicBezTo>
                                <a:pt x="21" y="188"/>
                                <a:pt x="20" y="193"/>
                                <a:pt x="20" y="198"/>
                              </a:cubicBezTo>
                              <a:cubicBezTo>
                                <a:pt x="20" y="213"/>
                                <a:pt x="20" y="213"/>
                                <a:pt x="20" y="213"/>
                              </a:cubicBezTo>
                              <a:cubicBezTo>
                                <a:pt x="37" y="213"/>
                                <a:pt x="37" y="213"/>
                                <a:pt x="37" y="213"/>
                              </a:cubicBezTo>
                              <a:cubicBezTo>
                                <a:pt x="37" y="196"/>
                                <a:pt x="37" y="196"/>
                                <a:pt x="37" y="196"/>
                              </a:cubicBezTo>
                              <a:cubicBezTo>
                                <a:pt x="37" y="193"/>
                                <a:pt x="39" y="190"/>
                                <a:pt x="43" y="190"/>
                              </a:cubicBezTo>
                              <a:cubicBezTo>
                                <a:pt x="46" y="190"/>
                                <a:pt x="49" y="193"/>
                                <a:pt x="49" y="196"/>
                              </a:cubicBezTo>
                              <a:cubicBezTo>
                                <a:pt x="49" y="227"/>
                                <a:pt x="49" y="227"/>
                                <a:pt x="49" y="227"/>
                              </a:cubicBezTo>
                              <a:close/>
                              <a:moveTo>
                                <a:pt x="85" y="78"/>
                              </a:moveTo>
                              <a:cubicBezTo>
                                <a:pt x="85" y="78"/>
                                <a:pt x="85" y="78"/>
                                <a:pt x="85" y="78"/>
                              </a:cubicBezTo>
                              <a:cubicBezTo>
                                <a:pt x="83" y="77"/>
                                <a:pt x="81" y="76"/>
                                <a:pt x="79" y="75"/>
                              </a:cubicBezTo>
                              <a:cubicBezTo>
                                <a:pt x="76" y="74"/>
                                <a:pt x="73" y="74"/>
                                <a:pt x="69" y="74"/>
                              </a:cubicBezTo>
                              <a:cubicBezTo>
                                <a:pt x="60" y="74"/>
                                <a:pt x="51" y="78"/>
                                <a:pt x="45" y="84"/>
                              </a:cubicBezTo>
                              <a:cubicBezTo>
                                <a:pt x="39" y="90"/>
                                <a:pt x="35" y="98"/>
                                <a:pt x="35" y="108"/>
                              </a:cubicBezTo>
                              <a:cubicBezTo>
                                <a:pt x="35" y="117"/>
                                <a:pt x="39" y="125"/>
                                <a:pt x="45" y="131"/>
                              </a:cubicBezTo>
                              <a:cubicBezTo>
                                <a:pt x="51" y="138"/>
                                <a:pt x="60" y="141"/>
                                <a:pt x="69" y="141"/>
                              </a:cubicBezTo>
                              <a:cubicBezTo>
                                <a:pt x="73" y="141"/>
                                <a:pt x="76" y="141"/>
                                <a:pt x="80" y="140"/>
                              </a:cubicBezTo>
                              <a:cubicBezTo>
                                <a:pt x="87" y="131"/>
                                <a:pt x="96" y="123"/>
                                <a:pt x="104" y="115"/>
                              </a:cubicBezTo>
                              <a:cubicBezTo>
                                <a:pt x="94" y="105"/>
                                <a:pt x="87" y="92"/>
                                <a:pt x="85" y="78"/>
                              </a:cubicBezTo>
                              <a:close/>
                              <a:moveTo>
                                <a:pt x="254" y="227"/>
                              </a:moveTo>
                              <a:cubicBezTo>
                                <a:pt x="254" y="227"/>
                                <a:pt x="254" y="227"/>
                                <a:pt x="254" y="227"/>
                              </a:cubicBezTo>
                              <a:cubicBezTo>
                                <a:pt x="254" y="196"/>
                                <a:pt x="254" y="196"/>
                                <a:pt x="254" y="196"/>
                              </a:cubicBezTo>
                              <a:cubicBezTo>
                                <a:pt x="254" y="193"/>
                                <a:pt x="256" y="190"/>
                                <a:pt x="260" y="190"/>
                              </a:cubicBezTo>
                              <a:cubicBezTo>
                                <a:pt x="263" y="190"/>
                                <a:pt x="266" y="193"/>
                                <a:pt x="266" y="196"/>
                              </a:cubicBezTo>
                              <a:cubicBezTo>
                                <a:pt x="266" y="213"/>
                                <a:pt x="266" y="213"/>
                                <a:pt x="266" y="213"/>
                              </a:cubicBezTo>
                              <a:cubicBezTo>
                                <a:pt x="283" y="213"/>
                                <a:pt x="283" y="213"/>
                                <a:pt x="283" y="213"/>
                              </a:cubicBezTo>
                              <a:cubicBezTo>
                                <a:pt x="283" y="198"/>
                                <a:pt x="283" y="198"/>
                                <a:pt x="283" y="198"/>
                              </a:cubicBezTo>
                              <a:cubicBezTo>
                                <a:pt x="283" y="193"/>
                                <a:pt x="282" y="188"/>
                                <a:pt x="280" y="183"/>
                              </a:cubicBezTo>
                              <a:cubicBezTo>
                                <a:pt x="278" y="179"/>
                                <a:pt x="275" y="174"/>
                                <a:pt x="271" y="171"/>
                              </a:cubicBezTo>
                              <a:cubicBezTo>
                                <a:pt x="256" y="156"/>
                                <a:pt x="256" y="156"/>
                                <a:pt x="256" y="156"/>
                              </a:cubicBezTo>
                              <a:cubicBezTo>
                                <a:pt x="250" y="159"/>
                                <a:pt x="242" y="161"/>
                                <a:pt x="234" y="161"/>
                              </a:cubicBezTo>
                              <a:cubicBezTo>
                                <a:pt x="237" y="169"/>
                                <a:pt x="239" y="177"/>
                                <a:pt x="239" y="186"/>
                              </a:cubicBezTo>
                              <a:cubicBezTo>
                                <a:pt x="239" y="207"/>
                                <a:pt x="239" y="207"/>
                                <a:pt x="239" y="207"/>
                              </a:cubicBezTo>
                              <a:cubicBezTo>
                                <a:pt x="239" y="211"/>
                                <a:pt x="237" y="217"/>
                                <a:pt x="234" y="221"/>
                              </a:cubicBezTo>
                              <a:cubicBezTo>
                                <a:pt x="232" y="224"/>
                                <a:pt x="229" y="226"/>
                                <a:pt x="225" y="227"/>
                              </a:cubicBezTo>
                              <a:cubicBezTo>
                                <a:pt x="254" y="227"/>
                                <a:pt x="254" y="227"/>
                                <a:pt x="254" y="227"/>
                              </a:cubicBezTo>
                              <a:close/>
                              <a:moveTo>
                                <a:pt x="218" y="78"/>
                              </a:moveTo>
                              <a:cubicBezTo>
                                <a:pt x="218" y="78"/>
                                <a:pt x="218" y="78"/>
                                <a:pt x="218" y="78"/>
                              </a:cubicBezTo>
                              <a:cubicBezTo>
                                <a:pt x="215" y="93"/>
                                <a:pt x="209" y="104"/>
                                <a:pt x="198" y="115"/>
                              </a:cubicBezTo>
                              <a:cubicBezTo>
                                <a:pt x="206" y="123"/>
                                <a:pt x="215" y="131"/>
                                <a:pt x="222" y="140"/>
                              </a:cubicBezTo>
                              <a:cubicBezTo>
                                <a:pt x="223" y="140"/>
                                <a:pt x="226" y="141"/>
                                <a:pt x="227" y="141"/>
                              </a:cubicBezTo>
                              <a:cubicBezTo>
                                <a:pt x="229" y="141"/>
                                <a:pt x="231" y="141"/>
                                <a:pt x="233" y="141"/>
                              </a:cubicBezTo>
                              <a:cubicBezTo>
                                <a:pt x="243" y="141"/>
                                <a:pt x="251" y="138"/>
                                <a:pt x="257" y="131"/>
                              </a:cubicBezTo>
                              <a:cubicBezTo>
                                <a:pt x="263" y="125"/>
                                <a:pt x="267" y="117"/>
                                <a:pt x="267" y="108"/>
                              </a:cubicBezTo>
                              <a:cubicBezTo>
                                <a:pt x="267" y="98"/>
                                <a:pt x="263" y="90"/>
                                <a:pt x="257" y="84"/>
                              </a:cubicBezTo>
                              <a:cubicBezTo>
                                <a:pt x="251" y="78"/>
                                <a:pt x="243" y="74"/>
                                <a:pt x="233" y="74"/>
                              </a:cubicBezTo>
                              <a:cubicBezTo>
                                <a:pt x="230" y="74"/>
                                <a:pt x="226" y="74"/>
                                <a:pt x="223" y="75"/>
                              </a:cubicBezTo>
                              <a:cubicBezTo>
                                <a:pt x="221" y="76"/>
                                <a:pt x="219" y="77"/>
                                <a:pt x="218" y="7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0" o:spid="_x0000_s1026" o:spt="100" style="position:absolute;left:0pt;margin-left:-79.2pt;margin-top:238.15pt;height:15.8pt;width:19.15pt;z-index:251666432;mso-width-relative:page;mso-height-relative:page;" fillcolor="#595959 [2109]" filled="t" stroked="f" coordsize="302,247" o:gfxdata="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" path="m151,0c184,0,213,24,218,57c223,55,228,54,233,54c248,54,261,60,271,70c281,79,287,93,287,108c287,122,281,135,272,144c285,157,285,157,285,157c291,162,295,169,298,176c301,183,302,190,302,198c302,214,302,214,302,214c302,218,301,223,298,226c296,230,292,232,287,233c287,233,286,233,286,233c274,233,274,233,274,233c274,237,274,237,274,237c274,243,269,247,264,247c151,247,151,247,151,247c39,247,39,247,39,247c33,247,29,243,29,237c29,233,29,233,29,233c16,233,16,233,16,233c16,233,16,233,15,233c10,232,7,230,4,226c2,223,0,218,0,214c0,198,0,198,0,198c0,190,2,183,5,176c5,176,5,176,5,176c10,163,20,154,30,144c21,135,16,122,16,108c16,93,22,79,31,70c41,60,54,54,69,54c74,54,80,55,85,57c90,24,118,0,151,0xm151,227c151,227,151,227,151,227c181,227,181,227,181,227c181,213,181,198,181,183c181,180,184,177,187,177c191,177,193,180,193,183c193,209,193,209,193,209c218,209,218,209,218,209c219,208,219,208,219,207c219,186,219,186,219,186c219,158,200,145,182,126c173,131,162,134,151,134c140,134,129,131,120,126c102,145,83,158,83,186c83,207,83,207,83,207c83,208,84,208,84,209c109,209,109,209,109,209c109,183,109,183,109,183c109,180,112,177,115,177c118,177,121,180,121,183c121,198,121,213,121,227c151,227,151,227,151,227xm151,115c151,115,151,115,151,115c177,115,199,94,199,67c199,41,177,19,151,19c125,19,104,41,104,67c104,94,125,115,151,115xm49,227c49,227,49,227,49,227c77,227,77,227,77,227c73,226,70,224,68,221c65,217,64,211,64,207c64,186,64,186,64,186c64,177,65,169,68,161c60,161,53,159,46,156c38,164,27,172,23,183c23,183,23,183,23,183c23,183,23,183,23,183c21,188,20,193,20,198c20,213,20,213,20,213c37,213,37,213,37,213c37,196,37,196,37,196c37,193,39,190,43,190c46,190,49,193,49,196c49,227,49,227,49,227xm85,78c85,78,85,78,85,78c83,77,81,76,79,75c76,74,73,74,69,74c60,74,51,78,45,84c39,90,35,98,35,108c35,117,39,125,45,131c51,138,60,141,69,141c73,141,76,141,80,140c87,131,96,123,104,115c94,105,87,92,85,78xm254,227c254,227,254,227,254,227c254,196,254,196,254,196c254,193,256,190,260,190c263,190,266,193,266,196c266,213,266,213,266,213c283,213,283,213,283,213c283,198,283,198,283,198c283,193,282,188,280,183c278,179,275,174,271,171c256,156,256,156,256,156c250,159,242,161,234,161c237,169,239,177,239,186c239,207,239,207,239,207c239,211,237,217,234,221c232,224,229,226,225,227c254,227,254,227,254,227xm218,78c218,78,218,78,218,78c215,93,209,104,198,115c206,123,215,131,222,140c223,140,226,141,227,141c229,141,231,141,233,141c243,141,251,138,257,131c263,125,267,117,267,108c267,98,263,90,257,84c251,78,243,74,233,74c230,74,226,74,223,75c221,76,219,77,218,78xe">
                <v:path o:connectlocs="175558,46306;218240,56867;219045,116983;239983,142980;243205,173851;231125,189286;220656,189286;212603,200660;31407,200660;23354,189286;12079,189286;0,173851;4026,142980;24159,116983;24964,56867;68451,46306;121602,184412;145761,184412;150593,143792;155425,169789;176363,168164;146567,102360;96637,102360;66841,168164;87779,169789;92611,143792;97443,184412;121602,93424;160257,54430;83752,54430;39460,184412;62009,184412;51540,168164;54761,130794;18522,148667;18522,148667;16106,173038;29796,159228;39460,159228;68451,63366;63619,60929;36239,68240;36239,106422;64425,113734;68451,63366;204549,184412;209381,154353;214213,173038;227904,160852;218240,138918;188443,130794;192470,168164;181195,184412;175558,63366;159452,93424;182806,114546;206965,106422;206965,68240;179585,6092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-1071245</wp:posOffset>
                </wp:positionH>
                <wp:positionV relativeFrom="paragraph">
                  <wp:posOffset>1180465</wp:posOffset>
                </wp:positionV>
                <wp:extent cx="2721610" cy="2284095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9715" y="1252220"/>
                          <a:ext cx="2721610" cy="2284095"/>
                          <a:chOff x="11407" y="9874"/>
                          <a:chExt cx="4286" cy="3597"/>
                        </a:xfrm>
                      </wpg:grpSpPr>
                      <wps:wsp>
                        <wps:cNvPr id="10" name="文本框 14"/>
                        <wps:cNvSpPr txBox="1"/>
                        <wps:spPr>
                          <a:xfrm>
                            <a:off x="11407" y="9874"/>
                            <a:ext cx="3256" cy="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11484" y="10645"/>
                            <a:ext cx="4209" cy="2826"/>
                            <a:chOff x="11728" y="10773"/>
                            <a:chExt cx="4209" cy="2826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11792" y="10773"/>
                              <a:ext cx="2909" cy="498"/>
                              <a:chOff x="11792" y="10773"/>
                              <a:chExt cx="2909" cy="498"/>
                            </a:xfrm>
                          </wpg:grpSpPr>
                          <wps:wsp>
                            <wps:cNvPr id="11" name="文本框 7"/>
                            <wps:cNvSpPr txBox="1"/>
                            <wps:spPr>
                              <a:xfrm>
                                <a:off x="12193" y="10773"/>
                                <a:ext cx="2509" cy="4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rial" w:hAnsi="Arial" w:cs="Arial"/>
                                      <w:color w:val="595959" w:themeColor="text1" w:themeTint="A6"/>
                                      <w:lang w:val="en-I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color w:val="595959" w:themeColor="text1" w:themeTint="A6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Mobile: 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color w:val="595959" w:themeColor="text1" w:themeTint="A6"/>
                                      <w:lang w:val="en-I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9875359461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5" name="任意多边形 10"/>
                            <wps:cNvSpPr/>
                            <wps:spPr>
                              <a:xfrm>
                                <a:off x="11792" y="10849"/>
                                <a:ext cx="250" cy="346"/>
                              </a:xfrm>
                              <a:custGeom>
                                <a:avLst/>
                                <a:gdLst>
                                  <a:gd name="connsiteX0" fmla="*/ 828135 w 1656271"/>
                                  <a:gd name="connsiteY0" fmla="*/ 2510492 h 2734574"/>
                                  <a:gd name="connsiteX1" fmla="*/ 748340 w 1656271"/>
                                  <a:gd name="connsiteY1" fmla="*/ 2590287 h 2734574"/>
                                  <a:gd name="connsiteX2" fmla="*/ 828135 w 1656271"/>
                                  <a:gd name="connsiteY2" fmla="*/ 2670082 h 2734574"/>
                                  <a:gd name="connsiteX3" fmla="*/ 907930 w 1656271"/>
                                  <a:gd name="connsiteY3" fmla="*/ 2590287 h 2734574"/>
                                  <a:gd name="connsiteX4" fmla="*/ 828135 w 1656271"/>
                                  <a:gd name="connsiteY4" fmla="*/ 2510492 h 2734574"/>
                                  <a:gd name="connsiteX5" fmla="*/ 116456 w 1656271"/>
                                  <a:gd name="connsiteY5" fmla="*/ 237330 h 2734574"/>
                                  <a:gd name="connsiteX6" fmla="*/ 116456 w 1656271"/>
                                  <a:gd name="connsiteY6" fmla="*/ 2393934 h 2734574"/>
                                  <a:gd name="connsiteX7" fmla="*/ 1539815 w 1656271"/>
                                  <a:gd name="connsiteY7" fmla="*/ 2393934 h 2734574"/>
                                  <a:gd name="connsiteX8" fmla="*/ 1539815 w 1656271"/>
                                  <a:gd name="connsiteY8" fmla="*/ 237330 h 2734574"/>
                                  <a:gd name="connsiteX9" fmla="*/ 276051 w 1656271"/>
                                  <a:gd name="connsiteY9" fmla="*/ 0 h 2734574"/>
                                  <a:gd name="connsiteX10" fmla="*/ 1380220 w 1656271"/>
                                  <a:gd name="connsiteY10" fmla="*/ 0 h 2734574"/>
                                  <a:gd name="connsiteX11" fmla="*/ 1656271 w 1656271"/>
                                  <a:gd name="connsiteY11" fmla="*/ 276051 h 2734574"/>
                                  <a:gd name="connsiteX12" fmla="*/ 1656271 w 1656271"/>
                                  <a:gd name="connsiteY12" fmla="*/ 2458523 h 2734574"/>
                                  <a:gd name="connsiteX13" fmla="*/ 1380220 w 1656271"/>
                                  <a:gd name="connsiteY13" fmla="*/ 2734574 h 2734574"/>
                                  <a:gd name="connsiteX14" fmla="*/ 276051 w 1656271"/>
                                  <a:gd name="connsiteY14" fmla="*/ 2734574 h 2734574"/>
                                  <a:gd name="connsiteX15" fmla="*/ 0 w 1656271"/>
                                  <a:gd name="connsiteY15" fmla="*/ 2458523 h 2734574"/>
                                  <a:gd name="connsiteX16" fmla="*/ 0 w 1656271"/>
                                  <a:gd name="connsiteY16" fmla="*/ 276051 h 2734574"/>
                                  <a:gd name="connsiteX17" fmla="*/ 276051 w 1656271"/>
                                  <a:gd name="connsiteY17" fmla="*/ 0 h 27345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1656271" h="2734574">
                                    <a:moveTo>
                                      <a:pt x="828135" y="2510492"/>
                                    </a:moveTo>
                                    <a:cubicBezTo>
                                      <a:pt x="784065" y="2510492"/>
                                      <a:pt x="748340" y="2546217"/>
                                      <a:pt x="748340" y="2590287"/>
                                    </a:cubicBezTo>
                                    <a:cubicBezTo>
                                      <a:pt x="748340" y="2634357"/>
                                      <a:pt x="784065" y="2670082"/>
                                      <a:pt x="828135" y="2670082"/>
                                    </a:cubicBezTo>
                                    <a:cubicBezTo>
                                      <a:pt x="872205" y="2670082"/>
                                      <a:pt x="907930" y="2634357"/>
                                      <a:pt x="907930" y="2590287"/>
                                    </a:cubicBezTo>
                                    <a:cubicBezTo>
                                      <a:pt x="907930" y="2546217"/>
                                      <a:pt x="872205" y="2510492"/>
                                      <a:pt x="828135" y="2510492"/>
                                    </a:cubicBezTo>
                                    <a:close/>
                                    <a:moveTo>
                                      <a:pt x="116456" y="237330"/>
                                    </a:moveTo>
                                    <a:lnTo>
                                      <a:pt x="116456" y="2393934"/>
                                    </a:lnTo>
                                    <a:lnTo>
                                      <a:pt x="1539815" y="2393934"/>
                                    </a:lnTo>
                                    <a:lnTo>
                                      <a:pt x="1539815" y="237330"/>
                                    </a:lnTo>
                                    <a:close/>
                                    <a:moveTo>
                                      <a:pt x="276051" y="0"/>
                                    </a:moveTo>
                                    <a:lnTo>
                                      <a:pt x="1380220" y="0"/>
                                    </a:lnTo>
                                    <a:cubicBezTo>
                                      <a:pt x="1532679" y="0"/>
                                      <a:pt x="1656271" y="123592"/>
                                      <a:pt x="1656271" y="276051"/>
                                    </a:cubicBezTo>
                                    <a:lnTo>
                                      <a:pt x="1656271" y="2458523"/>
                                    </a:lnTo>
                                    <a:cubicBezTo>
                                      <a:pt x="1656271" y="2610982"/>
                                      <a:pt x="1532679" y="2734574"/>
                                      <a:pt x="1380220" y="2734574"/>
                                    </a:cubicBezTo>
                                    <a:lnTo>
                                      <a:pt x="276051" y="2734574"/>
                                    </a:lnTo>
                                    <a:cubicBezTo>
                                      <a:pt x="123592" y="2734574"/>
                                      <a:pt x="0" y="2610982"/>
                                      <a:pt x="0" y="2458523"/>
                                    </a:cubicBezTo>
                                    <a:lnTo>
                                      <a:pt x="0" y="276051"/>
                                    </a:lnTo>
                                    <a:cubicBezTo>
                                      <a:pt x="0" y="123592"/>
                                      <a:pt x="123592" y="0"/>
                                      <a:pt x="27605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8" name="组合 18"/>
                          <wpg:cNvGrpSpPr/>
                          <wpg:grpSpPr>
                            <a:xfrm>
                              <a:off x="11783" y="11286"/>
                              <a:ext cx="4154" cy="498"/>
                              <a:chOff x="11783" y="11223"/>
                              <a:chExt cx="4154" cy="498"/>
                            </a:xfrm>
                          </wpg:grpSpPr>
                          <wps:wsp>
                            <wps:cNvPr id="12" name="文本框 8"/>
                            <wps:cNvSpPr txBox="1"/>
                            <wps:spPr>
                              <a:xfrm>
                                <a:off x="12193" y="11223"/>
                                <a:ext cx="3744" cy="4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default" w:ascii="Arial" w:hAnsi="Arial" w:cs="Arial"/>
                                      <w:color w:val="595959" w:themeColor="text1" w:themeTint="A6"/>
                                      <w:lang w:val="en-I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color w:val="595959" w:themeColor="text1" w:themeTint="A6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mail: 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color w:val="595959" w:themeColor="text1" w:themeTint="A6"/>
                                      <w:lang w:val="en-I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color w:val="595959" w:themeColor="text1" w:themeTint="A6"/>
                                      <w:lang w:val="en-I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instrText xml:space="preserve"> HYPERLINK "mailto:fcbrishabh@gmail.com" </w:instrTex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color w:val="595959" w:themeColor="text1" w:themeTint="A6"/>
                                      <w:lang w:val="en-I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4"/>
                                      <w:rFonts w:hint="default" w:ascii="Arial" w:hAnsi="Arial" w:cs="Arial"/>
                                      <w:color w:val="595959" w:themeColor="text1" w:themeTint="A6"/>
                                      <w:lang w:val="en-I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fcbrishabh@gmail.com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color w:val="595959" w:themeColor="text1" w:themeTint="A6"/>
                                      <w:lang w:val="en-I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 w:ascii="Arial" w:hAnsi="Arial" w:cs="Arial"/>
                                      <w:color w:val="595959" w:themeColor="text1" w:themeTint="A6"/>
                                      <w:lang w:val="en-I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jc w:val="both"/>
                                    <w:rPr>
                                      <w:rFonts w:hint="default" w:ascii="Arial" w:hAnsi="Arial" w:cs="Arial"/>
                                      <w:color w:val="595959" w:themeColor="text1" w:themeTint="A6"/>
                                      <w:lang w:val="en-I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595959" w:themeColor="text1" w:themeTint="A6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7" name="Freeform 85"/>
                            <wps:cNvSpPr/>
                            <wps:spPr bwMode="auto">
                              <a:xfrm>
                                <a:off x="11783" y="11347"/>
                                <a:ext cx="292" cy="250"/>
                              </a:xfrm>
                              <a:custGeom>
                                <a:avLst/>
                                <a:gdLst>
                                  <a:gd name="T0" fmla="*/ 13 w 323"/>
                                  <a:gd name="T1" fmla="*/ 0 h 252"/>
                                  <a:gd name="T2" fmla="*/ 13 w 323"/>
                                  <a:gd name="T3" fmla="*/ 0 h 252"/>
                                  <a:gd name="T4" fmla="*/ 311 w 323"/>
                                  <a:gd name="T5" fmla="*/ 0 h 252"/>
                                  <a:gd name="T6" fmla="*/ 323 w 323"/>
                                  <a:gd name="T7" fmla="*/ 13 h 252"/>
                                  <a:gd name="T8" fmla="*/ 323 w 323"/>
                                  <a:gd name="T9" fmla="*/ 13 h 252"/>
                                  <a:gd name="T10" fmla="*/ 323 w 323"/>
                                  <a:gd name="T11" fmla="*/ 240 h 252"/>
                                  <a:gd name="T12" fmla="*/ 311 w 323"/>
                                  <a:gd name="T13" fmla="*/ 252 h 252"/>
                                  <a:gd name="T14" fmla="*/ 310 w 323"/>
                                  <a:gd name="T15" fmla="*/ 252 h 252"/>
                                  <a:gd name="T16" fmla="*/ 13 w 323"/>
                                  <a:gd name="T17" fmla="*/ 252 h 252"/>
                                  <a:gd name="T18" fmla="*/ 0 w 323"/>
                                  <a:gd name="T19" fmla="*/ 240 h 252"/>
                                  <a:gd name="T20" fmla="*/ 0 w 323"/>
                                  <a:gd name="T21" fmla="*/ 239 h 252"/>
                                  <a:gd name="T22" fmla="*/ 0 w 323"/>
                                  <a:gd name="T23" fmla="*/ 13 h 252"/>
                                  <a:gd name="T24" fmla="*/ 13 w 323"/>
                                  <a:gd name="T25" fmla="*/ 0 h 252"/>
                                  <a:gd name="T26" fmla="*/ 298 w 323"/>
                                  <a:gd name="T27" fmla="*/ 36 h 252"/>
                                  <a:gd name="T28" fmla="*/ 298 w 323"/>
                                  <a:gd name="T29" fmla="*/ 36 h 252"/>
                                  <a:gd name="T30" fmla="*/ 167 w 323"/>
                                  <a:gd name="T31" fmla="*/ 167 h 252"/>
                                  <a:gd name="T32" fmla="*/ 156 w 323"/>
                                  <a:gd name="T33" fmla="*/ 167 h 252"/>
                                  <a:gd name="T34" fmla="*/ 25 w 323"/>
                                  <a:gd name="T35" fmla="*/ 36 h 252"/>
                                  <a:gd name="T36" fmla="*/ 25 w 323"/>
                                  <a:gd name="T37" fmla="*/ 227 h 252"/>
                                  <a:gd name="T38" fmla="*/ 298 w 323"/>
                                  <a:gd name="T39" fmla="*/ 227 h 252"/>
                                  <a:gd name="T40" fmla="*/ 298 w 323"/>
                                  <a:gd name="T41" fmla="*/ 36 h 252"/>
                                  <a:gd name="T42" fmla="*/ 288 w 323"/>
                                  <a:gd name="T43" fmla="*/ 25 h 252"/>
                                  <a:gd name="T44" fmla="*/ 288 w 323"/>
                                  <a:gd name="T45" fmla="*/ 25 h 252"/>
                                  <a:gd name="T46" fmla="*/ 35 w 323"/>
                                  <a:gd name="T47" fmla="*/ 25 h 252"/>
                                  <a:gd name="T48" fmla="*/ 162 w 323"/>
                                  <a:gd name="T49" fmla="*/ 151 h 252"/>
                                  <a:gd name="T50" fmla="*/ 288 w 323"/>
                                  <a:gd name="T51" fmla="*/ 25 h 2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323" h="252">
                                    <a:moveTo>
                                      <a:pt x="13" y="0"/>
                                    </a:moveTo>
                                    <a:cubicBezTo>
                                      <a:pt x="13" y="0"/>
                                      <a:pt x="13" y="0"/>
                                      <a:pt x="13" y="0"/>
                                    </a:cubicBezTo>
                                    <a:cubicBezTo>
                                      <a:pt x="311" y="0"/>
                                      <a:pt x="311" y="0"/>
                                      <a:pt x="311" y="0"/>
                                    </a:cubicBezTo>
                                    <a:cubicBezTo>
                                      <a:pt x="318" y="0"/>
                                      <a:pt x="323" y="6"/>
                                      <a:pt x="323" y="13"/>
                                    </a:cubicBezTo>
                                    <a:cubicBezTo>
                                      <a:pt x="323" y="13"/>
                                      <a:pt x="323" y="13"/>
                                      <a:pt x="323" y="13"/>
                                    </a:cubicBezTo>
                                    <a:cubicBezTo>
                                      <a:pt x="323" y="240"/>
                                      <a:pt x="323" y="240"/>
                                      <a:pt x="323" y="240"/>
                                    </a:cubicBezTo>
                                    <a:cubicBezTo>
                                      <a:pt x="323" y="247"/>
                                      <a:pt x="318" y="252"/>
                                      <a:pt x="311" y="252"/>
                                    </a:cubicBezTo>
                                    <a:cubicBezTo>
                                      <a:pt x="310" y="252"/>
                                      <a:pt x="310" y="252"/>
                                      <a:pt x="310" y="252"/>
                                    </a:cubicBezTo>
                                    <a:cubicBezTo>
                                      <a:pt x="13" y="252"/>
                                      <a:pt x="13" y="252"/>
                                      <a:pt x="13" y="252"/>
                                    </a:cubicBezTo>
                                    <a:cubicBezTo>
                                      <a:pt x="6" y="252"/>
                                      <a:pt x="0" y="247"/>
                                      <a:pt x="0" y="240"/>
                                    </a:cubicBezTo>
                                    <a:cubicBezTo>
                                      <a:pt x="0" y="239"/>
                                      <a:pt x="0" y="239"/>
                                      <a:pt x="0" y="239"/>
                                    </a:cubicBezTo>
                                    <a:cubicBezTo>
                                      <a:pt x="0" y="13"/>
                                      <a:pt x="0" y="13"/>
                                      <a:pt x="0" y="13"/>
                                    </a:cubicBezTo>
                                    <a:cubicBezTo>
                                      <a:pt x="0" y="6"/>
                                      <a:pt x="6" y="0"/>
                                      <a:pt x="13" y="0"/>
                                    </a:cubicBezTo>
                                    <a:close/>
                                    <a:moveTo>
                                      <a:pt x="298" y="36"/>
                                    </a:moveTo>
                                    <a:cubicBezTo>
                                      <a:pt x="298" y="36"/>
                                      <a:pt x="298" y="36"/>
                                      <a:pt x="298" y="36"/>
                                    </a:cubicBezTo>
                                    <a:cubicBezTo>
                                      <a:pt x="167" y="167"/>
                                      <a:pt x="167" y="167"/>
                                      <a:pt x="167" y="167"/>
                                    </a:cubicBezTo>
                                    <a:cubicBezTo>
                                      <a:pt x="164" y="170"/>
                                      <a:pt x="159" y="170"/>
                                      <a:pt x="156" y="167"/>
                                    </a:cubicBezTo>
                                    <a:cubicBezTo>
                                      <a:pt x="25" y="36"/>
                                      <a:pt x="25" y="36"/>
                                      <a:pt x="25" y="36"/>
                                    </a:cubicBezTo>
                                    <a:cubicBezTo>
                                      <a:pt x="25" y="227"/>
                                      <a:pt x="25" y="227"/>
                                      <a:pt x="25" y="227"/>
                                    </a:cubicBezTo>
                                    <a:cubicBezTo>
                                      <a:pt x="298" y="227"/>
                                      <a:pt x="298" y="227"/>
                                      <a:pt x="298" y="227"/>
                                    </a:cubicBezTo>
                                    <a:cubicBezTo>
                                      <a:pt x="298" y="36"/>
                                      <a:pt x="298" y="36"/>
                                      <a:pt x="298" y="36"/>
                                    </a:cubicBezTo>
                                    <a:close/>
                                    <a:moveTo>
                                      <a:pt x="288" y="25"/>
                                    </a:moveTo>
                                    <a:cubicBezTo>
                                      <a:pt x="288" y="25"/>
                                      <a:pt x="288" y="25"/>
                                      <a:pt x="288" y="25"/>
                                    </a:cubicBezTo>
                                    <a:cubicBezTo>
                                      <a:pt x="35" y="25"/>
                                      <a:pt x="35" y="25"/>
                                      <a:pt x="35" y="25"/>
                                    </a:cubicBezTo>
                                    <a:cubicBezTo>
                                      <a:pt x="162" y="151"/>
                                      <a:pt x="162" y="151"/>
                                      <a:pt x="162" y="151"/>
                                    </a:cubicBezTo>
                                    <a:cubicBezTo>
                                      <a:pt x="288" y="25"/>
                                      <a:pt x="288" y="25"/>
                                      <a:pt x="288" y="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" name="文本框 9"/>
                          <wps:cNvSpPr txBox="1"/>
                          <wps:spPr>
                            <a:xfrm>
                              <a:off x="12193" y="11799"/>
                              <a:ext cx="2894" cy="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595959" w:themeColor="text1" w:themeTint="A6"/>
                                    <w:lang w:val="en-I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595959" w:themeColor="text1" w:themeTint="A6"/>
                                    <w:lang w:val="en-I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Linkedin: 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i w:val="0"/>
                                    <w:iCs w:val="0"/>
                                    <w:caps w:val="0"/>
                                    <w:spacing w:val="0"/>
                                    <w:sz w:val="16"/>
                                    <w:szCs w:val="16"/>
                                    <w:shd w:val="clear" w:fill="F3F2EF"/>
                                  </w:rPr>
                                  <w:t>https://www.linkedin.com/in/rishabh-chakraborty-31a216205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10"/>
                          <wps:cNvSpPr txBox="1"/>
                          <wps:spPr>
                            <a:xfrm>
                              <a:off x="12241" y="12110"/>
                              <a:ext cx="3555" cy="6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1" name="组合 21"/>
                          <wpg:cNvGrpSpPr/>
                          <wpg:grpSpPr>
                            <a:xfrm>
                              <a:off x="11728" y="11953"/>
                              <a:ext cx="4103" cy="1646"/>
                              <a:chOff x="11728" y="11701"/>
                              <a:chExt cx="4103" cy="1646"/>
                            </a:xfrm>
                          </wpg:grpSpPr>
                          <wps:wsp>
                            <wps:cNvPr id="16" name="文本框 11"/>
                            <wps:cNvSpPr txBox="1"/>
                            <wps:spPr>
                              <a:xfrm>
                                <a:off x="12193" y="12573"/>
                                <a:ext cx="3638" cy="7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595959" w:themeColor="text1" w:themeTint="A6"/>
                                      <w:lang w:val="en-I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595959" w:themeColor="text1" w:themeTint="A6"/>
                                      <w:lang w:val="en-I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Github: htpps://github.com/HereiamRishabh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3" name="Freeform 110"/>
                            <wps:cNvSpPr/>
                            <wps:spPr bwMode="auto">
                              <a:xfrm>
                                <a:off x="11728" y="11701"/>
                                <a:ext cx="383" cy="316"/>
                              </a:xfrm>
                              <a:custGeom>
                                <a:avLst/>
                                <a:gdLst>
                                  <a:gd name="T0" fmla="*/ 218 w 302"/>
                                  <a:gd name="T1" fmla="*/ 57 h 247"/>
                                  <a:gd name="T2" fmla="*/ 271 w 302"/>
                                  <a:gd name="T3" fmla="*/ 70 h 247"/>
                                  <a:gd name="T4" fmla="*/ 272 w 302"/>
                                  <a:gd name="T5" fmla="*/ 144 h 247"/>
                                  <a:gd name="T6" fmla="*/ 298 w 302"/>
                                  <a:gd name="T7" fmla="*/ 176 h 247"/>
                                  <a:gd name="T8" fmla="*/ 302 w 302"/>
                                  <a:gd name="T9" fmla="*/ 214 h 247"/>
                                  <a:gd name="T10" fmla="*/ 287 w 302"/>
                                  <a:gd name="T11" fmla="*/ 233 h 247"/>
                                  <a:gd name="T12" fmla="*/ 274 w 302"/>
                                  <a:gd name="T13" fmla="*/ 233 h 247"/>
                                  <a:gd name="T14" fmla="*/ 264 w 302"/>
                                  <a:gd name="T15" fmla="*/ 247 h 247"/>
                                  <a:gd name="T16" fmla="*/ 39 w 302"/>
                                  <a:gd name="T17" fmla="*/ 247 h 247"/>
                                  <a:gd name="T18" fmla="*/ 29 w 302"/>
                                  <a:gd name="T19" fmla="*/ 233 h 247"/>
                                  <a:gd name="T20" fmla="*/ 15 w 302"/>
                                  <a:gd name="T21" fmla="*/ 233 h 247"/>
                                  <a:gd name="T22" fmla="*/ 0 w 302"/>
                                  <a:gd name="T23" fmla="*/ 214 h 247"/>
                                  <a:gd name="T24" fmla="*/ 5 w 302"/>
                                  <a:gd name="T25" fmla="*/ 176 h 247"/>
                                  <a:gd name="T26" fmla="*/ 30 w 302"/>
                                  <a:gd name="T27" fmla="*/ 144 h 247"/>
                                  <a:gd name="T28" fmla="*/ 31 w 302"/>
                                  <a:gd name="T29" fmla="*/ 70 h 247"/>
                                  <a:gd name="T30" fmla="*/ 85 w 302"/>
                                  <a:gd name="T31" fmla="*/ 57 h 247"/>
                                  <a:gd name="T32" fmla="*/ 151 w 302"/>
                                  <a:gd name="T33" fmla="*/ 227 h 247"/>
                                  <a:gd name="T34" fmla="*/ 181 w 302"/>
                                  <a:gd name="T35" fmla="*/ 227 h 247"/>
                                  <a:gd name="T36" fmla="*/ 187 w 302"/>
                                  <a:gd name="T37" fmla="*/ 177 h 247"/>
                                  <a:gd name="T38" fmla="*/ 193 w 302"/>
                                  <a:gd name="T39" fmla="*/ 209 h 247"/>
                                  <a:gd name="T40" fmla="*/ 219 w 302"/>
                                  <a:gd name="T41" fmla="*/ 207 h 247"/>
                                  <a:gd name="T42" fmla="*/ 182 w 302"/>
                                  <a:gd name="T43" fmla="*/ 126 h 247"/>
                                  <a:gd name="T44" fmla="*/ 120 w 302"/>
                                  <a:gd name="T45" fmla="*/ 126 h 247"/>
                                  <a:gd name="T46" fmla="*/ 83 w 302"/>
                                  <a:gd name="T47" fmla="*/ 207 h 247"/>
                                  <a:gd name="T48" fmla="*/ 109 w 302"/>
                                  <a:gd name="T49" fmla="*/ 209 h 247"/>
                                  <a:gd name="T50" fmla="*/ 115 w 302"/>
                                  <a:gd name="T51" fmla="*/ 177 h 247"/>
                                  <a:gd name="T52" fmla="*/ 121 w 302"/>
                                  <a:gd name="T53" fmla="*/ 227 h 247"/>
                                  <a:gd name="T54" fmla="*/ 151 w 302"/>
                                  <a:gd name="T55" fmla="*/ 115 h 247"/>
                                  <a:gd name="T56" fmla="*/ 199 w 302"/>
                                  <a:gd name="T57" fmla="*/ 67 h 247"/>
                                  <a:gd name="T58" fmla="*/ 104 w 302"/>
                                  <a:gd name="T59" fmla="*/ 67 h 247"/>
                                  <a:gd name="T60" fmla="*/ 49 w 302"/>
                                  <a:gd name="T61" fmla="*/ 227 h 247"/>
                                  <a:gd name="T62" fmla="*/ 77 w 302"/>
                                  <a:gd name="T63" fmla="*/ 227 h 247"/>
                                  <a:gd name="T64" fmla="*/ 64 w 302"/>
                                  <a:gd name="T65" fmla="*/ 207 h 247"/>
                                  <a:gd name="T66" fmla="*/ 68 w 302"/>
                                  <a:gd name="T67" fmla="*/ 161 h 247"/>
                                  <a:gd name="T68" fmla="*/ 23 w 302"/>
                                  <a:gd name="T69" fmla="*/ 183 h 247"/>
                                  <a:gd name="T70" fmla="*/ 23 w 302"/>
                                  <a:gd name="T71" fmla="*/ 183 h 247"/>
                                  <a:gd name="T72" fmla="*/ 20 w 302"/>
                                  <a:gd name="T73" fmla="*/ 213 h 247"/>
                                  <a:gd name="T74" fmla="*/ 37 w 302"/>
                                  <a:gd name="T75" fmla="*/ 196 h 247"/>
                                  <a:gd name="T76" fmla="*/ 49 w 302"/>
                                  <a:gd name="T77" fmla="*/ 196 h 247"/>
                                  <a:gd name="T78" fmla="*/ 85 w 302"/>
                                  <a:gd name="T79" fmla="*/ 78 h 247"/>
                                  <a:gd name="T80" fmla="*/ 79 w 302"/>
                                  <a:gd name="T81" fmla="*/ 75 h 247"/>
                                  <a:gd name="T82" fmla="*/ 45 w 302"/>
                                  <a:gd name="T83" fmla="*/ 84 h 247"/>
                                  <a:gd name="T84" fmla="*/ 45 w 302"/>
                                  <a:gd name="T85" fmla="*/ 131 h 247"/>
                                  <a:gd name="T86" fmla="*/ 80 w 302"/>
                                  <a:gd name="T87" fmla="*/ 140 h 247"/>
                                  <a:gd name="T88" fmla="*/ 85 w 302"/>
                                  <a:gd name="T89" fmla="*/ 78 h 247"/>
                                  <a:gd name="T90" fmla="*/ 254 w 302"/>
                                  <a:gd name="T91" fmla="*/ 227 h 247"/>
                                  <a:gd name="T92" fmla="*/ 260 w 302"/>
                                  <a:gd name="T93" fmla="*/ 190 h 247"/>
                                  <a:gd name="T94" fmla="*/ 266 w 302"/>
                                  <a:gd name="T95" fmla="*/ 213 h 247"/>
                                  <a:gd name="T96" fmla="*/ 283 w 302"/>
                                  <a:gd name="T97" fmla="*/ 198 h 247"/>
                                  <a:gd name="T98" fmla="*/ 271 w 302"/>
                                  <a:gd name="T99" fmla="*/ 171 h 247"/>
                                  <a:gd name="T100" fmla="*/ 234 w 302"/>
                                  <a:gd name="T101" fmla="*/ 161 h 247"/>
                                  <a:gd name="T102" fmla="*/ 239 w 302"/>
                                  <a:gd name="T103" fmla="*/ 207 h 247"/>
                                  <a:gd name="T104" fmla="*/ 225 w 302"/>
                                  <a:gd name="T105" fmla="*/ 227 h 247"/>
                                  <a:gd name="T106" fmla="*/ 218 w 302"/>
                                  <a:gd name="T107" fmla="*/ 78 h 247"/>
                                  <a:gd name="T108" fmla="*/ 198 w 302"/>
                                  <a:gd name="T109" fmla="*/ 115 h 247"/>
                                  <a:gd name="T110" fmla="*/ 227 w 302"/>
                                  <a:gd name="T111" fmla="*/ 141 h 247"/>
                                  <a:gd name="T112" fmla="*/ 257 w 302"/>
                                  <a:gd name="T113" fmla="*/ 131 h 247"/>
                                  <a:gd name="T114" fmla="*/ 257 w 302"/>
                                  <a:gd name="T115" fmla="*/ 84 h 247"/>
                                  <a:gd name="T116" fmla="*/ 223 w 302"/>
                                  <a:gd name="T117" fmla="*/ 75 h 2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302" h="247">
                                    <a:moveTo>
                                      <a:pt x="151" y="0"/>
                                    </a:moveTo>
                                    <a:cubicBezTo>
                                      <a:pt x="184" y="0"/>
                                      <a:pt x="213" y="24"/>
                                      <a:pt x="218" y="57"/>
                                    </a:cubicBezTo>
                                    <a:cubicBezTo>
                                      <a:pt x="223" y="55"/>
                                      <a:pt x="228" y="54"/>
                                      <a:pt x="233" y="54"/>
                                    </a:cubicBezTo>
                                    <a:cubicBezTo>
                                      <a:pt x="248" y="54"/>
                                      <a:pt x="261" y="60"/>
                                      <a:pt x="271" y="70"/>
                                    </a:cubicBezTo>
                                    <a:cubicBezTo>
                                      <a:pt x="281" y="79"/>
                                      <a:pt x="287" y="93"/>
                                      <a:pt x="287" y="108"/>
                                    </a:cubicBezTo>
                                    <a:cubicBezTo>
                                      <a:pt x="287" y="122"/>
                                      <a:pt x="281" y="135"/>
                                      <a:pt x="272" y="144"/>
                                    </a:cubicBezTo>
                                    <a:cubicBezTo>
                                      <a:pt x="285" y="157"/>
                                      <a:pt x="285" y="157"/>
                                      <a:pt x="285" y="157"/>
                                    </a:cubicBezTo>
                                    <a:cubicBezTo>
                                      <a:pt x="291" y="162"/>
                                      <a:pt x="295" y="169"/>
                                      <a:pt x="298" y="176"/>
                                    </a:cubicBezTo>
                                    <a:cubicBezTo>
                                      <a:pt x="301" y="183"/>
                                      <a:pt x="302" y="190"/>
                                      <a:pt x="302" y="198"/>
                                    </a:cubicBezTo>
                                    <a:cubicBezTo>
                                      <a:pt x="302" y="214"/>
                                      <a:pt x="302" y="214"/>
                                      <a:pt x="302" y="214"/>
                                    </a:cubicBezTo>
                                    <a:cubicBezTo>
                                      <a:pt x="302" y="218"/>
                                      <a:pt x="301" y="223"/>
                                      <a:pt x="298" y="226"/>
                                    </a:cubicBezTo>
                                    <a:cubicBezTo>
                                      <a:pt x="296" y="230"/>
                                      <a:pt x="292" y="232"/>
                                      <a:pt x="287" y="233"/>
                                    </a:cubicBezTo>
                                    <a:cubicBezTo>
                                      <a:pt x="287" y="233"/>
                                      <a:pt x="286" y="233"/>
                                      <a:pt x="286" y="233"/>
                                    </a:cubicBezTo>
                                    <a:cubicBezTo>
                                      <a:pt x="274" y="233"/>
                                      <a:pt x="274" y="233"/>
                                      <a:pt x="274" y="233"/>
                                    </a:cubicBezTo>
                                    <a:cubicBezTo>
                                      <a:pt x="274" y="237"/>
                                      <a:pt x="274" y="237"/>
                                      <a:pt x="274" y="237"/>
                                    </a:cubicBezTo>
                                    <a:cubicBezTo>
                                      <a:pt x="274" y="243"/>
                                      <a:pt x="269" y="247"/>
                                      <a:pt x="264" y="247"/>
                                    </a:cubicBezTo>
                                    <a:cubicBezTo>
                                      <a:pt x="151" y="247"/>
                                      <a:pt x="151" y="247"/>
                                      <a:pt x="151" y="247"/>
                                    </a:cubicBezTo>
                                    <a:cubicBezTo>
                                      <a:pt x="39" y="247"/>
                                      <a:pt x="39" y="247"/>
                                      <a:pt x="39" y="247"/>
                                    </a:cubicBezTo>
                                    <a:cubicBezTo>
                                      <a:pt x="33" y="247"/>
                                      <a:pt x="29" y="243"/>
                                      <a:pt x="29" y="237"/>
                                    </a:cubicBezTo>
                                    <a:cubicBezTo>
                                      <a:pt x="29" y="233"/>
                                      <a:pt x="29" y="233"/>
                                      <a:pt x="29" y="233"/>
                                    </a:cubicBezTo>
                                    <a:cubicBezTo>
                                      <a:pt x="16" y="233"/>
                                      <a:pt x="16" y="233"/>
                                      <a:pt x="16" y="233"/>
                                    </a:cubicBezTo>
                                    <a:cubicBezTo>
                                      <a:pt x="16" y="233"/>
                                      <a:pt x="16" y="233"/>
                                      <a:pt x="15" y="233"/>
                                    </a:cubicBezTo>
                                    <a:cubicBezTo>
                                      <a:pt x="10" y="232"/>
                                      <a:pt x="7" y="230"/>
                                      <a:pt x="4" y="226"/>
                                    </a:cubicBezTo>
                                    <a:cubicBezTo>
                                      <a:pt x="2" y="223"/>
                                      <a:pt x="0" y="218"/>
                                      <a:pt x="0" y="214"/>
                                    </a:cubicBezTo>
                                    <a:cubicBezTo>
                                      <a:pt x="0" y="198"/>
                                      <a:pt x="0" y="198"/>
                                      <a:pt x="0" y="198"/>
                                    </a:cubicBezTo>
                                    <a:cubicBezTo>
                                      <a:pt x="0" y="190"/>
                                      <a:pt x="2" y="183"/>
                                      <a:pt x="5" y="176"/>
                                    </a:cubicBezTo>
                                    <a:cubicBezTo>
                                      <a:pt x="5" y="176"/>
                                      <a:pt x="5" y="176"/>
                                      <a:pt x="5" y="176"/>
                                    </a:cubicBezTo>
                                    <a:cubicBezTo>
                                      <a:pt x="10" y="163"/>
                                      <a:pt x="20" y="154"/>
                                      <a:pt x="30" y="144"/>
                                    </a:cubicBezTo>
                                    <a:cubicBezTo>
                                      <a:pt x="21" y="135"/>
                                      <a:pt x="16" y="122"/>
                                      <a:pt x="16" y="108"/>
                                    </a:cubicBezTo>
                                    <a:cubicBezTo>
                                      <a:pt x="16" y="93"/>
                                      <a:pt x="22" y="79"/>
                                      <a:pt x="31" y="70"/>
                                    </a:cubicBezTo>
                                    <a:cubicBezTo>
                                      <a:pt x="41" y="60"/>
                                      <a:pt x="54" y="54"/>
                                      <a:pt x="69" y="54"/>
                                    </a:cubicBezTo>
                                    <a:cubicBezTo>
                                      <a:pt x="74" y="54"/>
                                      <a:pt x="80" y="55"/>
                                      <a:pt x="85" y="57"/>
                                    </a:cubicBezTo>
                                    <a:cubicBezTo>
                                      <a:pt x="90" y="24"/>
                                      <a:pt x="118" y="0"/>
                                      <a:pt x="151" y="0"/>
                                    </a:cubicBezTo>
                                    <a:close/>
                                    <a:moveTo>
                                      <a:pt x="151" y="227"/>
                                    </a:moveTo>
                                    <a:cubicBezTo>
                                      <a:pt x="151" y="227"/>
                                      <a:pt x="151" y="227"/>
                                      <a:pt x="151" y="227"/>
                                    </a:cubicBezTo>
                                    <a:cubicBezTo>
                                      <a:pt x="181" y="227"/>
                                      <a:pt x="181" y="227"/>
                                      <a:pt x="181" y="227"/>
                                    </a:cubicBezTo>
                                    <a:cubicBezTo>
                                      <a:pt x="181" y="213"/>
                                      <a:pt x="181" y="198"/>
                                      <a:pt x="181" y="183"/>
                                    </a:cubicBezTo>
                                    <a:cubicBezTo>
                                      <a:pt x="181" y="180"/>
                                      <a:pt x="184" y="177"/>
                                      <a:pt x="187" y="177"/>
                                    </a:cubicBezTo>
                                    <a:cubicBezTo>
                                      <a:pt x="191" y="177"/>
                                      <a:pt x="193" y="180"/>
                                      <a:pt x="193" y="183"/>
                                    </a:cubicBezTo>
                                    <a:cubicBezTo>
                                      <a:pt x="193" y="209"/>
                                      <a:pt x="193" y="209"/>
                                      <a:pt x="193" y="209"/>
                                    </a:cubicBezTo>
                                    <a:cubicBezTo>
                                      <a:pt x="218" y="209"/>
                                      <a:pt x="218" y="209"/>
                                      <a:pt x="218" y="209"/>
                                    </a:cubicBezTo>
                                    <a:cubicBezTo>
                                      <a:pt x="219" y="208"/>
                                      <a:pt x="219" y="208"/>
                                      <a:pt x="219" y="207"/>
                                    </a:cubicBezTo>
                                    <a:cubicBezTo>
                                      <a:pt x="219" y="186"/>
                                      <a:pt x="219" y="186"/>
                                      <a:pt x="219" y="186"/>
                                    </a:cubicBezTo>
                                    <a:cubicBezTo>
                                      <a:pt x="219" y="158"/>
                                      <a:pt x="200" y="145"/>
                                      <a:pt x="182" y="126"/>
                                    </a:cubicBezTo>
                                    <a:cubicBezTo>
                                      <a:pt x="173" y="131"/>
                                      <a:pt x="162" y="134"/>
                                      <a:pt x="151" y="134"/>
                                    </a:cubicBezTo>
                                    <a:cubicBezTo>
                                      <a:pt x="140" y="134"/>
                                      <a:pt x="129" y="131"/>
                                      <a:pt x="120" y="126"/>
                                    </a:cubicBezTo>
                                    <a:cubicBezTo>
                                      <a:pt x="102" y="145"/>
                                      <a:pt x="83" y="158"/>
                                      <a:pt x="83" y="186"/>
                                    </a:cubicBezTo>
                                    <a:cubicBezTo>
                                      <a:pt x="83" y="207"/>
                                      <a:pt x="83" y="207"/>
                                      <a:pt x="83" y="207"/>
                                    </a:cubicBezTo>
                                    <a:cubicBezTo>
                                      <a:pt x="83" y="208"/>
                                      <a:pt x="84" y="208"/>
                                      <a:pt x="84" y="209"/>
                                    </a:cubicBezTo>
                                    <a:cubicBezTo>
                                      <a:pt x="109" y="209"/>
                                      <a:pt x="109" y="209"/>
                                      <a:pt x="109" y="209"/>
                                    </a:cubicBezTo>
                                    <a:cubicBezTo>
                                      <a:pt x="109" y="183"/>
                                      <a:pt x="109" y="183"/>
                                      <a:pt x="109" y="183"/>
                                    </a:cubicBezTo>
                                    <a:cubicBezTo>
                                      <a:pt x="109" y="180"/>
                                      <a:pt x="112" y="177"/>
                                      <a:pt x="115" y="177"/>
                                    </a:cubicBezTo>
                                    <a:cubicBezTo>
                                      <a:pt x="118" y="177"/>
                                      <a:pt x="121" y="180"/>
                                      <a:pt x="121" y="183"/>
                                    </a:cubicBezTo>
                                    <a:cubicBezTo>
                                      <a:pt x="121" y="198"/>
                                      <a:pt x="121" y="213"/>
                                      <a:pt x="121" y="227"/>
                                    </a:cubicBezTo>
                                    <a:cubicBezTo>
                                      <a:pt x="151" y="227"/>
                                      <a:pt x="151" y="227"/>
                                      <a:pt x="151" y="227"/>
                                    </a:cubicBezTo>
                                    <a:close/>
                                    <a:moveTo>
                                      <a:pt x="151" y="115"/>
                                    </a:moveTo>
                                    <a:cubicBezTo>
                                      <a:pt x="151" y="115"/>
                                      <a:pt x="151" y="115"/>
                                      <a:pt x="151" y="115"/>
                                    </a:cubicBezTo>
                                    <a:cubicBezTo>
                                      <a:pt x="177" y="115"/>
                                      <a:pt x="199" y="94"/>
                                      <a:pt x="199" y="67"/>
                                    </a:cubicBezTo>
                                    <a:cubicBezTo>
                                      <a:pt x="199" y="41"/>
                                      <a:pt x="177" y="19"/>
                                      <a:pt x="151" y="19"/>
                                    </a:cubicBezTo>
                                    <a:cubicBezTo>
                                      <a:pt x="125" y="19"/>
                                      <a:pt x="104" y="41"/>
                                      <a:pt x="104" y="67"/>
                                    </a:cubicBezTo>
                                    <a:cubicBezTo>
                                      <a:pt x="104" y="94"/>
                                      <a:pt x="125" y="115"/>
                                      <a:pt x="151" y="115"/>
                                    </a:cubicBezTo>
                                    <a:close/>
                                    <a:moveTo>
                                      <a:pt x="49" y="227"/>
                                    </a:moveTo>
                                    <a:cubicBezTo>
                                      <a:pt x="49" y="227"/>
                                      <a:pt x="49" y="227"/>
                                      <a:pt x="49" y="227"/>
                                    </a:cubicBezTo>
                                    <a:cubicBezTo>
                                      <a:pt x="77" y="227"/>
                                      <a:pt x="77" y="227"/>
                                      <a:pt x="77" y="227"/>
                                    </a:cubicBezTo>
                                    <a:cubicBezTo>
                                      <a:pt x="73" y="226"/>
                                      <a:pt x="70" y="224"/>
                                      <a:pt x="68" y="221"/>
                                    </a:cubicBezTo>
                                    <a:cubicBezTo>
                                      <a:pt x="65" y="217"/>
                                      <a:pt x="64" y="211"/>
                                      <a:pt x="64" y="207"/>
                                    </a:cubicBezTo>
                                    <a:cubicBezTo>
                                      <a:pt x="64" y="186"/>
                                      <a:pt x="64" y="186"/>
                                      <a:pt x="64" y="186"/>
                                    </a:cubicBezTo>
                                    <a:cubicBezTo>
                                      <a:pt x="64" y="177"/>
                                      <a:pt x="65" y="169"/>
                                      <a:pt x="68" y="161"/>
                                    </a:cubicBezTo>
                                    <a:cubicBezTo>
                                      <a:pt x="60" y="161"/>
                                      <a:pt x="53" y="159"/>
                                      <a:pt x="46" y="156"/>
                                    </a:cubicBezTo>
                                    <a:cubicBezTo>
                                      <a:pt x="38" y="164"/>
                                      <a:pt x="27" y="172"/>
                                      <a:pt x="23" y="183"/>
                                    </a:cubicBezTo>
                                    <a:cubicBezTo>
                                      <a:pt x="23" y="183"/>
                                      <a:pt x="23" y="183"/>
                                      <a:pt x="23" y="183"/>
                                    </a:cubicBezTo>
                                    <a:cubicBezTo>
                                      <a:pt x="23" y="183"/>
                                      <a:pt x="23" y="183"/>
                                      <a:pt x="23" y="183"/>
                                    </a:cubicBezTo>
                                    <a:cubicBezTo>
                                      <a:pt x="21" y="188"/>
                                      <a:pt x="20" y="193"/>
                                      <a:pt x="20" y="198"/>
                                    </a:cubicBezTo>
                                    <a:cubicBezTo>
                                      <a:pt x="20" y="213"/>
                                      <a:pt x="20" y="213"/>
                                      <a:pt x="20" y="213"/>
                                    </a:cubicBezTo>
                                    <a:cubicBezTo>
                                      <a:pt x="37" y="213"/>
                                      <a:pt x="37" y="213"/>
                                      <a:pt x="37" y="213"/>
                                    </a:cubicBezTo>
                                    <a:cubicBezTo>
                                      <a:pt x="37" y="196"/>
                                      <a:pt x="37" y="196"/>
                                      <a:pt x="37" y="196"/>
                                    </a:cubicBezTo>
                                    <a:cubicBezTo>
                                      <a:pt x="37" y="193"/>
                                      <a:pt x="39" y="190"/>
                                      <a:pt x="43" y="190"/>
                                    </a:cubicBezTo>
                                    <a:cubicBezTo>
                                      <a:pt x="46" y="190"/>
                                      <a:pt x="49" y="193"/>
                                      <a:pt x="49" y="196"/>
                                    </a:cubicBezTo>
                                    <a:cubicBezTo>
                                      <a:pt x="49" y="227"/>
                                      <a:pt x="49" y="227"/>
                                      <a:pt x="49" y="227"/>
                                    </a:cubicBezTo>
                                    <a:close/>
                                    <a:moveTo>
                                      <a:pt x="85" y="78"/>
                                    </a:moveTo>
                                    <a:cubicBezTo>
                                      <a:pt x="85" y="78"/>
                                      <a:pt x="85" y="78"/>
                                      <a:pt x="85" y="78"/>
                                    </a:cubicBezTo>
                                    <a:cubicBezTo>
                                      <a:pt x="83" y="77"/>
                                      <a:pt x="81" y="76"/>
                                      <a:pt x="79" y="75"/>
                                    </a:cubicBezTo>
                                    <a:cubicBezTo>
                                      <a:pt x="76" y="74"/>
                                      <a:pt x="73" y="74"/>
                                      <a:pt x="69" y="74"/>
                                    </a:cubicBezTo>
                                    <a:cubicBezTo>
                                      <a:pt x="60" y="74"/>
                                      <a:pt x="51" y="78"/>
                                      <a:pt x="45" y="84"/>
                                    </a:cubicBezTo>
                                    <a:cubicBezTo>
                                      <a:pt x="39" y="90"/>
                                      <a:pt x="35" y="98"/>
                                      <a:pt x="35" y="108"/>
                                    </a:cubicBezTo>
                                    <a:cubicBezTo>
                                      <a:pt x="35" y="117"/>
                                      <a:pt x="39" y="125"/>
                                      <a:pt x="45" y="131"/>
                                    </a:cubicBezTo>
                                    <a:cubicBezTo>
                                      <a:pt x="51" y="138"/>
                                      <a:pt x="60" y="141"/>
                                      <a:pt x="69" y="141"/>
                                    </a:cubicBezTo>
                                    <a:cubicBezTo>
                                      <a:pt x="73" y="141"/>
                                      <a:pt x="76" y="141"/>
                                      <a:pt x="80" y="140"/>
                                    </a:cubicBezTo>
                                    <a:cubicBezTo>
                                      <a:pt x="87" y="131"/>
                                      <a:pt x="96" y="123"/>
                                      <a:pt x="104" y="115"/>
                                    </a:cubicBezTo>
                                    <a:cubicBezTo>
                                      <a:pt x="94" y="105"/>
                                      <a:pt x="87" y="92"/>
                                      <a:pt x="85" y="78"/>
                                    </a:cubicBezTo>
                                    <a:close/>
                                    <a:moveTo>
                                      <a:pt x="254" y="227"/>
                                    </a:moveTo>
                                    <a:cubicBezTo>
                                      <a:pt x="254" y="227"/>
                                      <a:pt x="254" y="227"/>
                                      <a:pt x="254" y="227"/>
                                    </a:cubicBezTo>
                                    <a:cubicBezTo>
                                      <a:pt x="254" y="196"/>
                                      <a:pt x="254" y="196"/>
                                      <a:pt x="254" y="196"/>
                                    </a:cubicBezTo>
                                    <a:cubicBezTo>
                                      <a:pt x="254" y="193"/>
                                      <a:pt x="256" y="190"/>
                                      <a:pt x="260" y="190"/>
                                    </a:cubicBezTo>
                                    <a:cubicBezTo>
                                      <a:pt x="263" y="190"/>
                                      <a:pt x="266" y="193"/>
                                      <a:pt x="266" y="196"/>
                                    </a:cubicBezTo>
                                    <a:cubicBezTo>
                                      <a:pt x="266" y="213"/>
                                      <a:pt x="266" y="213"/>
                                      <a:pt x="266" y="213"/>
                                    </a:cubicBezTo>
                                    <a:cubicBezTo>
                                      <a:pt x="283" y="213"/>
                                      <a:pt x="283" y="213"/>
                                      <a:pt x="283" y="213"/>
                                    </a:cubicBezTo>
                                    <a:cubicBezTo>
                                      <a:pt x="283" y="198"/>
                                      <a:pt x="283" y="198"/>
                                      <a:pt x="283" y="198"/>
                                    </a:cubicBezTo>
                                    <a:cubicBezTo>
                                      <a:pt x="283" y="193"/>
                                      <a:pt x="282" y="188"/>
                                      <a:pt x="280" y="183"/>
                                    </a:cubicBezTo>
                                    <a:cubicBezTo>
                                      <a:pt x="278" y="179"/>
                                      <a:pt x="275" y="174"/>
                                      <a:pt x="271" y="171"/>
                                    </a:cubicBezTo>
                                    <a:cubicBezTo>
                                      <a:pt x="256" y="156"/>
                                      <a:pt x="256" y="156"/>
                                      <a:pt x="256" y="156"/>
                                    </a:cubicBezTo>
                                    <a:cubicBezTo>
                                      <a:pt x="250" y="159"/>
                                      <a:pt x="242" y="161"/>
                                      <a:pt x="234" y="161"/>
                                    </a:cubicBezTo>
                                    <a:cubicBezTo>
                                      <a:pt x="237" y="169"/>
                                      <a:pt x="239" y="177"/>
                                      <a:pt x="239" y="186"/>
                                    </a:cubicBezTo>
                                    <a:cubicBezTo>
                                      <a:pt x="239" y="207"/>
                                      <a:pt x="239" y="207"/>
                                      <a:pt x="239" y="207"/>
                                    </a:cubicBezTo>
                                    <a:cubicBezTo>
                                      <a:pt x="239" y="211"/>
                                      <a:pt x="237" y="217"/>
                                      <a:pt x="234" y="221"/>
                                    </a:cubicBezTo>
                                    <a:cubicBezTo>
                                      <a:pt x="232" y="224"/>
                                      <a:pt x="229" y="226"/>
                                      <a:pt x="225" y="227"/>
                                    </a:cubicBezTo>
                                    <a:cubicBezTo>
                                      <a:pt x="254" y="227"/>
                                      <a:pt x="254" y="227"/>
                                      <a:pt x="254" y="227"/>
                                    </a:cubicBezTo>
                                    <a:close/>
                                    <a:moveTo>
                                      <a:pt x="218" y="78"/>
                                    </a:moveTo>
                                    <a:cubicBezTo>
                                      <a:pt x="218" y="78"/>
                                      <a:pt x="218" y="78"/>
                                      <a:pt x="218" y="78"/>
                                    </a:cubicBezTo>
                                    <a:cubicBezTo>
                                      <a:pt x="215" y="93"/>
                                      <a:pt x="209" y="104"/>
                                      <a:pt x="198" y="115"/>
                                    </a:cubicBezTo>
                                    <a:cubicBezTo>
                                      <a:pt x="206" y="123"/>
                                      <a:pt x="215" y="131"/>
                                      <a:pt x="222" y="140"/>
                                    </a:cubicBezTo>
                                    <a:cubicBezTo>
                                      <a:pt x="223" y="140"/>
                                      <a:pt x="226" y="141"/>
                                      <a:pt x="227" y="141"/>
                                    </a:cubicBezTo>
                                    <a:cubicBezTo>
                                      <a:pt x="229" y="141"/>
                                      <a:pt x="231" y="141"/>
                                      <a:pt x="233" y="141"/>
                                    </a:cubicBezTo>
                                    <a:cubicBezTo>
                                      <a:pt x="243" y="141"/>
                                      <a:pt x="251" y="138"/>
                                      <a:pt x="257" y="131"/>
                                    </a:cubicBezTo>
                                    <a:cubicBezTo>
                                      <a:pt x="263" y="125"/>
                                      <a:pt x="267" y="117"/>
                                      <a:pt x="267" y="108"/>
                                    </a:cubicBezTo>
                                    <a:cubicBezTo>
                                      <a:pt x="267" y="98"/>
                                      <a:pt x="263" y="90"/>
                                      <a:pt x="257" y="84"/>
                                    </a:cubicBezTo>
                                    <a:cubicBezTo>
                                      <a:pt x="251" y="78"/>
                                      <a:pt x="243" y="74"/>
                                      <a:pt x="233" y="74"/>
                                    </a:cubicBezTo>
                                    <a:cubicBezTo>
                                      <a:pt x="230" y="74"/>
                                      <a:pt x="226" y="74"/>
                                      <a:pt x="223" y="75"/>
                                    </a:cubicBezTo>
                                    <a:cubicBezTo>
                                      <a:pt x="221" y="76"/>
                                      <a:pt x="219" y="77"/>
                                      <a:pt x="218" y="7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-84.35pt;margin-top:92.95pt;height:179.85pt;width:214.3pt;z-index:251661312;mso-width-relative:page;mso-height-relative:page;" coordorigin="11407,9874" coordsize="4286,3597" o:gfxdata="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">
                <o:lock v:ext="edit" aspectratio="f"/>
                <v:shape id="文本框 14" o:spid="_x0000_s1026" o:spt="202" type="#_x0000_t202" style="position:absolute;left:11407;top:9874;height:705;width:3256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Personal Information</w:t>
                        </w:r>
                      </w:p>
                    </w:txbxContent>
                  </v:textbox>
                </v:shape>
                <v:group id="组合 22" o:spid="_x0000_s1026" o:spt="203" style="position:absolute;left:11484;top:10645;height:2826;width:4209;" coordorigin="11728,10773" coordsize="4209,282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7" o:spid="_x0000_s1026" o:spt="203" style="position:absolute;left:11792;top:10773;height:498;width:2909;" coordorigin="11792,10773" coordsize="2909,49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7" o:spid="_x0000_s1026" o:spt="202" type="#_x0000_t202" style="position:absolute;left:12193;top:10773;height:498;width:2509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color w:val="595959" w:themeColor="text1" w:themeTint="A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Mobile: </w:t>
                            </w:r>
                            <w:r>
                              <w:rPr>
                                <w:rFonts w:hint="default" w:ascii="Arial" w:hAnsi="Arial" w:cs="Arial"/>
                                <w:color w:val="595959" w:themeColor="text1" w:themeTint="A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9875359461</w:t>
                            </w:r>
                          </w:p>
                        </w:txbxContent>
                      </v:textbox>
                    </v:shape>
                    <v:shape id="任意多边形 10" o:spid="_x0000_s1026" o:spt="100" style="position:absolute;left:11792;top:10849;height:346;width:250;v-text-anchor:middle;" fillcolor="#595959 [2109]" filled="t" stroked="f" coordsize="1656271,2734574" o:gfxdata="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zBlnbgAAADbAAAA&#10;DwAAAAAAAAABACAAAAAiAAAAZHJzL2Rvd25yZXYueG1sUEsBAhQAFAAAAAgAh07iQDMvBZ47AAAA&#10;OQAAABAAAAAAAAAAAQAgAAAABwEAAGRycy9zaGFwZXhtbC54bWxQSwUGAAAAAAYABgBbAQAAsQMA&#10;AAAA&#10;" path="m828135,2510492c784065,2510492,748340,2546217,748340,2590287c748340,2634357,784065,2670082,828135,2670082c872205,2670082,907930,2634357,907930,2590287c907930,2546217,872205,2510492,828135,2510492xm116456,237330l116456,2393934,1539815,2393934,1539815,237330xm276051,0l1380220,0c1532679,0,1656271,123592,1656271,276051l1656271,2458523c1656271,2610982,1532679,2734574,1380220,2734574l276051,2734574c123592,2734574,0,2610982,0,2458523l0,276051c0,123592,123592,0,276051,0xe">
                      <v:path o:connectlocs="124,317;112,327;124,337;137,327;124,317;17,30;17,302;232,302;232,30;41,0;208,0;250,34;250,311;208,346;41,346;0,311;0,34;41,0" o:connectangles="0,0,0,0,0,0,0,0,0,0,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group id="组合 18" o:spid="_x0000_s1026" o:spt="203" style="position:absolute;left:11783;top:11286;height:498;width:4154;" coordorigin="11783,11223" coordsize="4154,498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8" o:spid="_x0000_s1026" o:spt="202" type="#_x0000_t202" style="position:absolute;left:12193;top:11223;height:498;width:3744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Arial" w:hAnsi="Arial" w:cs="Arial"/>
                                <w:color w:val="595959" w:themeColor="text1" w:themeTint="A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mail: </w:t>
                            </w:r>
                            <w:r>
                              <w:rPr>
                                <w:rFonts w:hint="default" w:ascii="Arial" w:hAnsi="Arial" w:cs="Arial"/>
                                <w:color w:val="595959" w:themeColor="text1" w:themeTint="A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color w:val="595959" w:themeColor="text1" w:themeTint="A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"mailto:fcbrishabh@gmail.com" </w:instrText>
                            </w:r>
                            <w:r>
                              <w:rPr>
                                <w:rFonts w:hint="default" w:ascii="Arial" w:hAnsi="Arial" w:cs="Arial"/>
                                <w:color w:val="595959" w:themeColor="text1" w:themeTint="A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Arial" w:hAnsi="Arial" w:cs="Arial"/>
                                <w:color w:val="595959" w:themeColor="text1" w:themeTint="A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fcbrishabh@gmail.com</w:t>
                            </w:r>
                            <w:r>
                              <w:rPr>
                                <w:rFonts w:hint="default" w:ascii="Arial" w:hAnsi="Arial" w:cs="Arial"/>
                                <w:color w:val="595959" w:themeColor="text1" w:themeTint="A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Arial" w:hAnsi="Arial" w:cs="Arial"/>
                                <w:color w:val="595959" w:themeColor="text1" w:themeTint="A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Arial" w:hAnsi="Arial" w:cs="Arial"/>
                                <w:color w:val="595959" w:themeColor="text1" w:themeTint="A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Freeform 85" o:spid="_x0000_s1026" o:spt="100" style="position:absolute;left:11783;top:11347;height:250;width:292;" fillcolor="#595959 [2109]" filled="t" stroked="f" coordsize="323,252" o:gfxdata="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QWMa/&#10;AAAA2wAAAA8AAAAAAAAAAQAgAAAAIgAAAGRycy9kb3ducmV2LnhtbFBLAQIUABQAAAAIAIdO4kAz&#10;LwWeOwAAADkAAAAQAAAAAAAAAAEAIAAAAA4BAABkcnMvc2hhcGV4bWwueG1sUEsFBgAAAAAGAAYA&#10;WwEAALgDAAAA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    <v:path o:connectlocs="11,0;11,0;281,0;292,12;292,12;292,238;281,250;280,250;11,250;0,238;0,237;0,12;11,0;269,35;269,35;150,165;141,165;22,35;22,225;269,225;269,35;260,24;260,24;31,24;146,149;260,24" o:connectangles="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文本框 9" o:spid="_x0000_s1026" o:spt="202" type="#_x0000_t202" style="position:absolute;left:12193;top:11799;height:985;width:2894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595959" w:themeColor="text1" w:themeTint="A6"/>
                              <w:lang w:val="en-I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/>
                              <w:color w:val="595959" w:themeColor="text1" w:themeTint="A6"/>
                              <w:lang w:val="en-I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Linkedin: </w:t>
                          </w:r>
                          <w:r>
                            <w:rPr>
                              <w:rFonts w:ascii="Segoe UI" w:hAnsi="Segoe UI" w:eastAsia="Segoe UI" w:cs="Segoe UI"/>
                              <w:i w:val="0"/>
                              <w:iCs w:val="0"/>
                              <w:caps w:val="0"/>
                              <w:spacing w:val="0"/>
                              <w:sz w:val="16"/>
                              <w:szCs w:val="16"/>
                              <w:shd w:val="clear" w:fill="F3F2EF"/>
                            </w:rPr>
                            <w:t>https://www.linkedin.com/in/rishabh-chakraborty-31a216205</w:t>
                          </w:r>
                        </w:p>
                        <w:p>
                          <w:pPr>
                            <w:rPr>
                              <w:rFonts w:hint="default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10" o:spid="_x0000_s1026" o:spt="202" type="#_x0000_t202" style="position:absolute;left:12241;top:12110;height:699;width:3555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group id="组合 21" o:spid="_x0000_s1026" o:spt="203" style="position:absolute;left:11728;top:11953;height:1646;width:4103;" coordorigin="11728,11701" coordsize="4103,1646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11" o:spid="_x0000_s1026" o:spt="202" type="#_x0000_t202" style="position:absolute;left:12193;top:12573;height:774;width:3638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595959" w:themeColor="text1" w:themeTint="A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595959" w:themeColor="text1" w:themeTint="A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Github: htpps://github.com/HereiamRishabh</w:t>
                            </w:r>
                          </w:p>
                        </w:txbxContent>
                      </v:textbox>
                    </v:shape>
                    <v:shape id="Freeform 110" o:spid="_x0000_s1026" o:spt="100" style="position:absolute;left:11728;top:11701;height:316;width:383;" fillcolor="#595959 [2109]" filled="t" stroked="f" coordsize="302,247" o:gfxdata="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SBg68AAAA&#10;2wAAAA8AAAAAAAAAAQAgAAAAIgAAAGRycy9kb3ducmV2LnhtbFBLAQIUABQAAAAIAIdO4kAzLwWe&#10;OwAAADkAAAAQAAAAAAAAAAEAIAAAAAsBAABkcnMvc2hhcGV4bWwueG1sUEsFBgAAAAAGAAYAWwEA&#10;ALUDAAAAAA==&#10;" path="m151,0c184,0,213,24,218,57c223,55,228,54,233,54c248,54,261,60,271,70c281,79,287,93,287,108c287,122,281,135,272,144c285,157,285,157,285,157c291,162,295,169,298,176c301,183,302,190,302,198c302,214,302,214,302,214c302,218,301,223,298,226c296,230,292,232,287,233c287,233,286,233,286,233c274,233,274,233,274,233c274,237,274,237,274,237c274,243,269,247,264,247c151,247,151,247,151,247c39,247,39,247,39,247c33,247,29,243,29,237c29,233,29,233,29,233c16,233,16,233,16,233c16,233,16,233,15,233c10,232,7,230,4,226c2,223,0,218,0,214c0,198,0,198,0,198c0,190,2,183,5,176c5,176,5,176,5,176c10,163,20,154,30,144c21,135,16,122,16,108c16,93,22,79,31,70c41,60,54,54,69,54c74,54,80,55,85,57c90,24,118,0,151,0xm151,227c151,227,151,227,151,227c181,227,181,227,181,227c181,213,181,198,181,183c181,180,184,177,187,177c191,177,193,180,193,183c193,209,193,209,193,209c218,209,218,209,218,209c219,208,219,208,219,207c219,186,219,186,219,186c219,158,200,145,182,126c173,131,162,134,151,134c140,134,129,131,120,126c102,145,83,158,83,186c83,207,83,207,83,207c83,208,84,208,84,209c109,209,109,209,109,209c109,183,109,183,109,183c109,180,112,177,115,177c118,177,121,180,121,183c121,198,121,213,121,227c151,227,151,227,151,227xm151,115c151,115,151,115,151,115c177,115,199,94,199,67c199,41,177,19,151,19c125,19,104,41,104,67c104,94,125,115,151,115xm49,227c49,227,49,227,49,227c77,227,77,227,77,227c73,226,70,224,68,221c65,217,64,211,64,207c64,186,64,186,64,186c64,177,65,169,68,161c60,161,53,159,46,156c38,164,27,172,23,183c23,183,23,183,23,183c23,183,23,183,23,183c21,188,20,193,20,198c20,213,20,213,20,213c37,213,37,213,37,213c37,196,37,196,37,196c37,193,39,190,43,190c46,190,49,193,49,196c49,227,49,227,49,227xm85,78c85,78,85,78,85,78c83,77,81,76,79,75c76,74,73,74,69,74c60,74,51,78,45,84c39,90,35,98,35,108c35,117,39,125,45,131c51,138,60,141,69,141c73,141,76,141,80,140c87,131,96,123,104,115c94,105,87,92,85,78xm254,227c254,227,254,227,254,227c254,196,254,196,254,196c254,193,256,190,260,190c263,190,266,193,266,196c266,213,266,213,266,213c283,213,283,213,283,213c283,198,283,198,283,198c283,193,282,188,280,183c278,179,275,174,271,171c256,156,256,156,256,156c250,159,242,161,234,161c237,169,239,177,239,186c239,207,239,207,239,207c239,211,237,217,234,221c232,224,229,226,225,227c254,227,254,227,254,227xm218,78c218,78,218,78,218,78c215,93,209,104,198,115c206,123,215,131,222,140c223,140,226,141,227,141c229,141,231,141,233,141c243,141,251,138,257,131c263,125,267,117,267,108c267,98,263,90,257,84c251,78,243,74,233,74c230,74,226,74,223,75c221,76,219,77,218,78xe">
                      <v:path o:connectlocs="276,72;343,89;344,184;377,225;383,273;363,298;347,298;334,316;49,316;36,298;19,298;0,273;6,225;38,184;39,89;107,72;191,290;229,290;237,226;244,267;277,264;230,161;152,161;105,264;138,267;145,226;153,290;191,147;252,85;131,85;62,290;97,290;81,264;86,205;29,234;29,234;25,272;46,250;62,250;107,99;100,95;57,107;57,167;101,179;107,99;322,290;329,243;337,272;358,253;343,218;296,205;303,264;285,290;276,99;251,147;287,180;325,167;325,107;282,95" o:connectangles="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ragraph">
                  <wp:posOffset>631825</wp:posOffset>
                </wp:positionV>
                <wp:extent cx="4311650" cy="755650"/>
                <wp:effectExtent l="0" t="0" r="127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650" cy="755852"/>
                          <a:chOff x="13668" y="3936"/>
                          <a:chExt cx="6790" cy="1239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13738" y="3936"/>
                            <a:ext cx="6690" cy="731"/>
                            <a:chOff x="13738" y="3936"/>
                            <a:chExt cx="6690" cy="731"/>
                          </a:xfrm>
                        </wpg:grpSpPr>
                        <wps:wsp>
                          <wps:cNvPr id="47" name="矩形 47"/>
                          <wps:cNvSpPr/>
                          <wps:spPr>
                            <a:xfrm>
                              <a:off x="13738" y="3994"/>
                              <a:ext cx="6690" cy="56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35" y="3936"/>
                              <a:ext cx="3040" cy="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Work Experience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8" name="文本框 8"/>
                        <wps:cNvSpPr txBox="1"/>
                        <wps:spPr>
                          <a:xfrm>
                            <a:off x="13668" y="4630"/>
                            <a:ext cx="6790" cy="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 w:hanging="420" w:firstLineChars="0"/>
                                <w:rPr>
                                  <w:rFonts w:hint="default" w:ascii="Arial" w:hAnsi="Arial" w:cs="Arial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 w:val="0"/>
                                  <w:bCs w:val="0"/>
                                  <w:color w:val="595959" w:themeColor="text1" w:themeTint="A6"/>
                                  <w:sz w:val="21"/>
                                  <w:szCs w:val="21"/>
                                  <w:lang w:val="en-IN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Internship at Startup-Grind.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152.8pt;margin-top:49.75pt;height:59.5pt;width:339.5pt;z-index:251665408;mso-width-relative:page;mso-height-relative:page;" coordorigin="13668,3936" coordsize="6790,1239" o:gfxdata="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LDxFs7bAAAACgEAAA8AAAAAAAAAAQAgAAAAIgAAAGRycy9kb3ducmV2LnhtbFBLAQIUABQAAAAI&#10;AIdO4kBLmg/C6wMAACILAAAOAAAAAAAAAAEAIAAAACoBAABkcnMvZTJvRG9jLnhtbFBLBQYAAAAA&#10;BgAGAFkBAACHBwAAAAA=&#10;">
                <o:lock v:ext="edit" aspectratio="f"/>
                <v:group id="组合 51" o:spid="_x0000_s1026" o:spt="203" style="position:absolute;left:13738;top:3936;height:731;width:6690;" coordorigin="13738,3936" coordsize="6690,731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47" o:spid="_x0000_s1026" o:spt="1" style="position:absolute;left:13738;top:3994;height:567;width:6690;v-text-anchor:middle;" fillcolor="#F2F2F2 [3052]" filled="t" stroked="f" coordsize="21600,21600" o:gfxdata="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FvIG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13835;top:3936;height:731;width:3040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Arial" w:hAnsi="Arial" w:cs="Arial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Work Experience</w:t>
                          </w:r>
                        </w:p>
                        <w:p>
                          <w:pPr>
                            <w:jc w:val="lef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文本框 8" o:spid="_x0000_s1026" o:spt="202" type="#_x0000_t202" style="position:absolute;left:13668;top:4630;height:545;width:6790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ind w:left="420" w:leftChars="0" w:hanging="420" w:firstLineChars="0"/>
                          <w:rPr>
                            <w:rFonts w:hint="default" w:ascii="Arial" w:hAnsi="Arial" w:cs="Arial"/>
                            <w:b w:val="0"/>
                            <w:bCs w:val="0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 w:val="0"/>
                            <w:bCs w:val="0"/>
                            <w:color w:val="595959" w:themeColor="text1" w:themeTint="A6"/>
                            <w:sz w:val="21"/>
                            <w:szCs w:val="21"/>
                            <w:lang w:val="en-IN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Internship at Startup-Grind.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1403985</wp:posOffset>
                </wp:positionV>
                <wp:extent cx="4103370" cy="1783715"/>
                <wp:effectExtent l="0" t="0" r="1143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9715" y="7712710"/>
                          <a:ext cx="4103370" cy="1783715"/>
                          <a:chOff x="13688" y="-4696"/>
                          <a:chExt cx="6462" cy="2809"/>
                        </a:xfrm>
                      </wpg:grpSpPr>
                      <wps:wsp>
                        <wps:cNvPr id="26" name="文本框 13"/>
                        <wps:cNvSpPr txBox="1"/>
                        <wps:spPr>
                          <a:xfrm>
                            <a:off x="13783" y="-3899"/>
                            <a:ext cx="3137" cy="20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ind w:left="420" w:leftChars="0" w:hanging="420" w:firstLineChars="0"/>
                                <w:rPr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MT" w:hAnsi="ArialMT" w:eastAsia="ArialMT"/>
                                  <w:sz w:val="21"/>
                                  <w:szCs w:val="24"/>
                                </w:rPr>
                                <w:t>C++, C, Java, HTML</w:t>
                              </w:r>
                              <w:r>
                                <w:rPr>
                                  <w:rFonts w:hint="default" w:ascii="ArialMT" w:hAnsi="ArialMT" w:eastAsia="ArialMT"/>
                                  <w:sz w:val="21"/>
                                  <w:szCs w:val="24"/>
                                  <w:lang w:val="en-IN"/>
                                </w:rPr>
                                <w:t xml:space="preserve"> and CSS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ind w:left="420" w:leftChars="0" w:hanging="420" w:firstLineChars="0"/>
                                <w:rPr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MT" w:hAnsi="ArialMT" w:eastAsia="ArialMT"/>
                                  <w:sz w:val="21"/>
                                  <w:szCs w:val="24"/>
                                  <w:lang w:val="en-IN"/>
                                </w:rPr>
                                <w:t>Communication Skills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ind w:left="420" w:leftChars="0" w:hanging="420" w:firstLineChars="0"/>
                                <w:rPr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MT" w:hAnsi="ArialMT" w:eastAsia="ArialMT"/>
                                  <w:sz w:val="21"/>
                                  <w:szCs w:val="24"/>
                                  <w:lang w:val="en-IN"/>
                                </w:rPr>
                                <w:t>Microsoft Excel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ind w:left="420" w:leftChars="0" w:hanging="420" w:firstLineChars="0"/>
                                <w:rPr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MT" w:hAnsi="ArialMT" w:eastAsia="ArialMT"/>
                                  <w:sz w:val="21"/>
                                  <w:szCs w:val="24"/>
                                  <w:lang w:val="en-IN"/>
                                </w:rPr>
                                <w:t>Database in SQL</w:t>
                              </w:r>
                            </w:p>
                            <w:p>
                              <w:pPr>
                                <w:rPr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14"/>
                        <wps:cNvSpPr txBox="1"/>
                        <wps:spPr>
                          <a:xfrm>
                            <a:off x="13688" y="-4696"/>
                            <a:ext cx="6462" cy="7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0000FF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Skills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b/>
                                  <w:bCs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b/>
                                  <w:bCs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152.65pt;margin-top:110.55pt;height:140.45pt;width:323.1pt;z-index:251663360;mso-width-relative:page;mso-height-relative:page;" coordorigin="13688,-4696" coordsize="6462,2809" o:gfxdata="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385jLNoAAAALAQAADwAAAAAAAAABACAAAAAiAAAA&#10;ZHJzL2Rvd25yZXYueG1sUEsBAhQAFAAAAAgAh07iQPsPzhEiAwAAiggAAA4AAAAAAAAAAQAgAAAA&#10;KQEAAGRycy9lMm9Eb2MueG1sUEsFBgAAAAAGAAYAWQEAAL0GAAAAAA==&#10;">
                <o:lock v:ext="edit" aspectratio="f"/>
                <v:shape id="文本框 13" o:spid="_x0000_s1026" o:spt="202" type="#_x0000_t202" style="position:absolute;left:13783;top:-3899;height:2012;width:3137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ind w:left="420" w:leftChars="0" w:hanging="420" w:firstLineChars="0"/>
                          <w:rPr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MT" w:hAnsi="ArialMT" w:eastAsia="ArialMT"/>
                            <w:sz w:val="21"/>
                            <w:szCs w:val="24"/>
                          </w:rPr>
                          <w:t>C++, C, Java, HTML</w:t>
                        </w:r>
                        <w:r>
                          <w:rPr>
                            <w:rFonts w:hint="default" w:ascii="ArialMT" w:hAnsi="ArialMT" w:eastAsia="ArialMT"/>
                            <w:sz w:val="21"/>
                            <w:szCs w:val="24"/>
                            <w:lang w:val="en-IN"/>
                          </w:rPr>
                          <w:t xml:space="preserve"> and CSS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ind w:left="420" w:leftChars="0" w:hanging="420" w:firstLineChars="0"/>
                          <w:rPr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MT" w:hAnsi="ArialMT" w:eastAsia="ArialMT"/>
                            <w:sz w:val="21"/>
                            <w:szCs w:val="24"/>
                            <w:lang w:val="en-IN"/>
                          </w:rPr>
                          <w:t>Communication Skills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ind w:left="420" w:leftChars="0" w:hanging="420" w:firstLineChars="0"/>
                          <w:rPr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MT" w:hAnsi="ArialMT" w:eastAsia="ArialMT"/>
                            <w:sz w:val="21"/>
                            <w:szCs w:val="24"/>
                            <w:lang w:val="en-IN"/>
                          </w:rPr>
                          <w:t>Microsoft Excel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ind w:left="420" w:leftChars="0" w:hanging="420" w:firstLineChars="0"/>
                          <w:rPr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MT" w:hAnsi="ArialMT" w:eastAsia="ArialMT"/>
                            <w:sz w:val="21"/>
                            <w:szCs w:val="24"/>
                            <w:lang w:val="en-IN"/>
                          </w:rPr>
                          <w:t>Database in SQL</w:t>
                        </w:r>
                      </w:p>
                      <w:p>
                        <w:pPr>
                          <w:rPr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14" o:spid="_x0000_s1026" o:spt="202" type="#_x0000_t202" style="position:absolute;left:13688;top:-4696;height:705;width:6462;" fillcolor="#F2F2F2 [3052]" filled="t" stroked="f" coordsize="21600,21600" o:gfxdata="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Xl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Arial" w:hAnsi="Arial" w:cs="Arial"/>
                            <w:b/>
                            <w:bCs/>
                            <w:color w:val="0000FF"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Skills</w:t>
                        </w:r>
                      </w:p>
                      <w:p>
                        <w:pPr>
                          <w:jc w:val="left"/>
                          <w:rPr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b/>
                            <w:bCs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b/>
                            <w:bCs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3215640</wp:posOffset>
                </wp:positionV>
                <wp:extent cx="3949700" cy="2478405"/>
                <wp:effectExtent l="0" t="0" r="1270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9715" y="5761355"/>
                          <a:ext cx="3949700" cy="2478330"/>
                          <a:chOff x="14223" y="5536"/>
                          <a:chExt cx="6220" cy="2004"/>
                        </a:xfrm>
                      </wpg:grpSpPr>
                      <wps:wsp>
                        <wps:cNvPr id="41" name="文本框 13"/>
                        <wps:cNvSpPr txBox="1"/>
                        <wps:spPr>
                          <a:xfrm>
                            <a:off x="14342" y="5999"/>
                            <a:ext cx="3435" cy="1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Lines="0" w:afterLines="0"/>
                                <w:ind w:left="420" w:leftChars="0" w:hanging="420" w:firstLineChars="0"/>
                                <w:jc w:val="left"/>
                                <w:rPr>
                                  <w:rFonts w:hint="eastAsia" w:ascii="ArialMT" w:hAnsi="ArialMT" w:eastAsia="ArialMT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ArialMT" w:hAnsi="ArialMT" w:eastAsia="ArialMT"/>
                                  <w:sz w:val="21"/>
                                  <w:szCs w:val="24"/>
                                </w:rPr>
                                <w:t>All India Senior School Certificate Examination (AISSCE) - 2020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Lines="0" w:afterLines="0"/>
                                <w:ind w:left="420" w:leftChars="0" w:hanging="420" w:firstLineChars="0"/>
                                <w:jc w:val="left"/>
                                <w:rPr>
                                  <w:rFonts w:hint="eastAsia" w:ascii="ArialMT" w:hAnsi="ArialMT" w:eastAsia="ArialMT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ArialMT" w:hAnsi="ArialMT" w:eastAsia="ArialMT"/>
                                  <w:sz w:val="21"/>
                                  <w:szCs w:val="24"/>
                                </w:rPr>
                                <w:t>All India Secondary School Examination (AISSE) - 2018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Lines="0" w:afterLines="0"/>
                                <w:ind w:left="420" w:leftChars="0" w:hanging="420" w:firstLineChars="0"/>
                                <w:jc w:val="left"/>
                                <w:rPr>
                                  <w:rFonts w:hint="eastAsia" w:ascii="ArialMT" w:hAnsi="ArialMT" w:eastAsia="ArialMT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ArialMT" w:hAnsi="ArialMT" w:eastAsia="ArialMT"/>
                                  <w:sz w:val="21"/>
                                  <w:szCs w:val="24"/>
                                </w:rPr>
                                <w:t>Member of AI Society Club and Robotics Club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ind w:left="420" w:leftChars="0" w:hanging="420" w:firstLineChars="0"/>
                                <w:rPr>
                                  <w:rFonts w:ascii="Arial" w:hAnsi="Arial" w:cs="Arial"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MT" w:hAnsi="ArialMT" w:eastAsia="ArialMT"/>
                                  <w:sz w:val="21"/>
                                  <w:szCs w:val="24"/>
                                </w:rPr>
                                <w:t xml:space="preserve"> BTech From Kiit University (2021-2025) with 8.1 CGPA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14"/>
                        <wps:cNvSpPr txBox="1"/>
                        <wps:spPr>
                          <a:xfrm>
                            <a:off x="14223" y="5536"/>
                            <a:ext cx="6220" cy="40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Qualifications and Achievements</w:t>
                              </w:r>
                            </w:p>
                            <w:p>
                              <w:pP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148.45pt;margin-top:253.2pt;height:195.15pt;width:311pt;z-index:251664384;mso-width-relative:page;mso-height-relative:page;" coordorigin="14223,5536" coordsize="6220,2004" o:gfxdata="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reAdA3AAAAAsBAAAPAAAAAAAAAAEAIAAAACIAAABk&#10;cnMvZG93bnJldi54bWxQSwECFAAUAAAACACHTuJAer4kfB8DAACHCAAADgAAAAAAAAABACAAAAAr&#10;AQAAZHJzL2Uyb0RvYy54bWxQSwUGAAAAAAYABgBZAQAAvAYAAAAA&#10;">
                <o:lock v:ext="edit" aspectratio="f"/>
                <v:shape id="文本框 13" o:spid="_x0000_s1026" o:spt="202" type="#_x0000_t202" style="position:absolute;left:14342;top:5999;height:1541;width:343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spacing w:beforeLines="0" w:afterLines="0"/>
                          <w:ind w:left="420" w:leftChars="0" w:hanging="420" w:firstLineChars="0"/>
                          <w:jc w:val="left"/>
                          <w:rPr>
                            <w:rFonts w:hint="eastAsia" w:ascii="ArialMT" w:hAnsi="ArialMT" w:eastAsia="ArialMT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ArialMT" w:hAnsi="ArialMT" w:eastAsia="ArialMT"/>
                            <w:sz w:val="21"/>
                            <w:szCs w:val="24"/>
                          </w:rPr>
                          <w:t>All India Senior School Certificate Examination (AISSCE) - 2020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spacing w:beforeLines="0" w:afterLines="0"/>
                          <w:ind w:left="420" w:leftChars="0" w:hanging="420" w:firstLineChars="0"/>
                          <w:jc w:val="left"/>
                          <w:rPr>
                            <w:rFonts w:hint="eastAsia" w:ascii="ArialMT" w:hAnsi="ArialMT" w:eastAsia="ArialMT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ArialMT" w:hAnsi="ArialMT" w:eastAsia="ArialMT"/>
                            <w:sz w:val="21"/>
                            <w:szCs w:val="24"/>
                          </w:rPr>
                          <w:t>All India Secondary School Examination (AISSE) - 2018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spacing w:beforeLines="0" w:afterLines="0"/>
                          <w:ind w:left="420" w:leftChars="0" w:hanging="420" w:firstLineChars="0"/>
                          <w:jc w:val="left"/>
                          <w:rPr>
                            <w:rFonts w:hint="eastAsia" w:ascii="ArialMT" w:hAnsi="ArialMT" w:eastAsia="ArialMT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ArialMT" w:hAnsi="ArialMT" w:eastAsia="ArialMT"/>
                            <w:sz w:val="21"/>
                            <w:szCs w:val="24"/>
                          </w:rPr>
                          <w:t>Member of AI Society Club and Robotics Club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ind w:left="420" w:leftChars="0" w:hanging="420" w:firstLineChars="0"/>
                          <w:rPr>
                            <w:rFonts w:ascii="Arial" w:hAnsi="Arial" w:cs="Arial"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MT" w:hAnsi="ArialMT" w:eastAsia="ArialMT"/>
                            <w:sz w:val="21"/>
                            <w:szCs w:val="24"/>
                          </w:rPr>
                          <w:t xml:space="preserve"> BTech From Kiit University (2021-2025) with 8.1 CGPA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4223;top:5536;height:407;width:6220;" fillcolor="#F2F2F2 [3052]" filled="t" stroked="f" coordsize="21600,21600" o:gfxdata="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txhn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595959" w:themeColor="text1" w:themeTint="A6"/>
                            <w:sz w:val="28"/>
                            <w:szCs w:val="28"/>
                            <w:lang w:val="en-I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I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Qualifications and Achievements</w:t>
                        </w:r>
                      </w:p>
                      <w:p>
                        <w:pPr>
                          <w:rPr>
                            <w:color w:val="595959" w:themeColor="text1" w:themeTint="A6"/>
                            <w:sz w:val="32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color w:val="595959" w:themeColor="text1" w:themeTint="A6"/>
                            <w:sz w:val="32"/>
                            <w:szCs w:val="3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5825490</wp:posOffset>
                </wp:positionV>
                <wp:extent cx="3740785" cy="2072640"/>
                <wp:effectExtent l="0" t="0" r="825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9715" y="3617595"/>
                          <a:ext cx="3740785" cy="2072640"/>
                          <a:chOff x="14378" y="13909"/>
                          <a:chExt cx="5891" cy="3264"/>
                        </a:xfrm>
                      </wpg:grpSpPr>
                      <wps:wsp>
                        <wps:cNvPr id="29" name="文本框 13"/>
                        <wps:cNvSpPr txBox="1"/>
                        <wps:spPr>
                          <a:xfrm>
                            <a:off x="14378" y="14718"/>
                            <a:ext cx="5841" cy="2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黑体" w:cs="Arial"/>
                                  <w:color w:val="595959" w:themeColor="text1" w:themeTint="A6"/>
                                  <w:szCs w:val="21"/>
                                  <w:lang w:val="en-I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595959" w:themeColor="text1" w:themeTint="A6"/>
                                  <w:szCs w:val="21"/>
                                  <w:lang w:val="en-I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 self-driven and meticulous BTech undergraduate pursuing CSE, skilled at analyzing data and proficient in English speaking. Seeking opportunities in the field of WEB TECHNOLOGY.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14"/>
                        <wps:cNvSpPr txBox="1"/>
                        <wps:spPr>
                          <a:xfrm>
                            <a:off x="14448" y="13909"/>
                            <a:ext cx="5821" cy="7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Arial" w:hAnsi="Arial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Self -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165.1pt;margin-top:458.7pt;height:163.2pt;width:294.55pt;z-index:251662336;mso-width-relative:page;mso-height-relative:page;" coordorigin="14378,13909" coordsize="5891,3264" o:gfxdata="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yonKRNwAAAAMAQAADwAAAAAAAAABACAAAAAiAAAA&#10;ZHJzL2Rvd25yZXYueG1sUEsBAhQAFAAAAAgAh07iQMNfpUggAwAAiggAAA4AAAAAAAAAAQAgAAAA&#10;KwEAAGRycy9lMm9Eb2MueG1sUEsFBgAAAAAGAAYAWQEAAL0GAAAAAA==&#10;">
                <o:lock v:ext="edit" aspectratio="f"/>
                <v:shape id="文本框 13" o:spid="_x0000_s1026" o:spt="202" type="#_x0000_t202" style="position:absolute;left:14378;top:14718;height:2455;width:5841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eastAsia="黑体" w:cs="Arial"/>
                            <w:color w:val="595959" w:themeColor="text1" w:themeTint="A6"/>
                            <w:szCs w:val="21"/>
                            <w:lang w:val="en-I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595959" w:themeColor="text1" w:themeTint="A6"/>
                            <w:szCs w:val="21"/>
                            <w:lang w:val="en-I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A self-driven and meticulous BTech undergraduate pursuing CSE, skilled at analyzing data and proficient in English speaking. Seeking opportunities in the field of WEB TECHNOLOGY.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4448;top:13909;height:705;width:5821;" fillcolor="#F2F2F2 [3052]" filled="t" stroked="f" coordsize="21600,21600" o:gfxdata="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kvUPa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Arial" w:hAnsi="Arial" w:cs="Arial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cs="Arial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Self - evaluation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-313055</wp:posOffset>
                </wp:positionV>
                <wp:extent cx="4363085" cy="90741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085" cy="907415"/>
                          <a:chOff x="13043" y="1881"/>
                          <a:chExt cx="6871" cy="1429"/>
                        </a:xfrm>
                      </wpg:grpSpPr>
                      <wps:wsp>
                        <wps:cNvPr id="69" name="文本框 2"/>
                        <wps:cNvSpPr txBox="1"/>
                        <wps:spPr>
                          <a:xfrm>
                            <a:off x="13043" y="1881"/>
                            <a:ext cx="6644" cy="1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Arial" w:hAnsi="Arial" w:cs="Arial"/>
                                  <w:color w:val="595959" w:themeColor="text1" w:themeTint="A6"/>
                                  <w:sz w:val="36"/>
                                  <w:szCs w:val="36"/>
                                  <w:lang w:val="en-I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bCs/>
                                  <w:color w:val="595959" w:themeColor="text1" w:themeTint="A6"/>
                                  <w:spacing w:val="20"/>
                                  <w:sz w:val="36"/>
                                  <w:szCs w:val="36"/>
                                  <w:lang w:val="en-I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RISHABH CHAKRABORTY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left"/>
                                <w:rPr>
                                  <w:rFonts w:ascii="Arial" w:hAnsi="Arial" w:eastAsia="黑体" w:cs="Arial"/>
                                  <w:b/>
                                  <w:bCs/>
                                  <w:color w:val="595959" w:themeColor="text1" w:themeTint="A6"/>
                                  <w:spacing w:val="20"/>
                                  <w:sz w:val="84"/>
                                  <w:szCs w:val="8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color w:val="595959" w:themeColor="text1" w:themeTint="A6"/>
                                  <w:sz w:val="84"/>
                                  <w:szCs w:val="8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3" y="2576"/>
                            <a:ext cx="6871" cy="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Arial" w:hAnsi="Arial" w:cs="Arial"/>
                                  <w:color w:val="595959" w:themeColor="text1" w:themeTint="A6"/>
                                  <w:sz w:val="32"/>
                                  <w:szCs w:val="32"/>
                                  <w:lang w:val="en-I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color w:val="595959" w:themeColor="text1" w:themeTint="A6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Job search intention</w:t>
                              </w:r>
                              <w:r>
                                <w:rPr>
                                  <w:rFonts w:hint="default" w:ascii="Arial" w:hAnsi="Arial" w:cs="Arial"/>
                                  <w:color w:val="595959" w:themeColor="text1" w:themeTint="A6"/>
                                  <w:sz w:val="32"/>
                                  <w:szCs w:val="32"/>
                                  <w:lang w:val="en-IN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:WEB DEVELOPEMENT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140.2pt;margin-top:-24.65pt;height:71.45pt;width:343.55pt;z-index:251660288;mso-width-relative:page;mso-height-relative:page;" coordorigin="13043,1881" coordsize="6871,1429" o:gfxdata="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eNrbatsAAAAKAQAADwAAAAAAAAABACAAAAAiAAAAZHJzL2Rvd25yZXYueG1sUEsBAhQAFAAA&#10;AAgAh07iQKUprPnQAgAA2AYAAA4AAAAAAAAAAQAgAAAAKgEAAGRycy9lMm9Eb2MueG1sUEsFBgAA&#10;AAAGAAYAWQEAAGwGAAAAAA==&#10;">
                <o:lock v:ext="edit" aspectratio="f"/>
                <v:shape id="文本框 2" o:spid="_x0000_s1026" o:spt="202" type="#_x0000_t202" style="position:absolute;left:13043;top:1881;height:1014;width:6644;" filled="f" stroked="f" coordsize="21600,21600" o:gfxdata="UEsDBAoAAAAAAIdO4kAAAAAAAAAAAAAAAAAEAAAAZHJzL1BLAwQUAAAACACHTuJAio9cFr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sUK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1w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Arial" w:hAnsi="Arial" w:cs="Arial"/>
                            <w:color w:val="595959" w:themeColor="text1" w:themeTint="A6"/>
                            <w:sz w:val="36"/>
                            <w:szCs w:val="36"/>
                            <w:lang w:val="en-I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bCs/>
                            <w:color w:val="595959" w:themeColor="text1" w:themeTint="A6"/>
                            <w:spacing w:val="20"/>
                            <w:sz w:val="36"/>
                            <w:szCs w:val="36"/>
                            <w:lang w:val="en-I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RISHABH CHAKRABORTY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left"/>
                          <w:rPr>
                            <w:rFonts w:ascii="Arial" w:hAnsi="Arial" w:eastAsia="黑体" w:cs="Arial"/>
                            <w:b/>
                            <w:bCs/>
                            <w:color w:val="595959" w:themeColor="text1" w:themeTint="A6"/>
                            <w:spacing w:val="20"/>
                            <w:sz w:val="84"/>
                            <w:szCs w:val="8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color w:val="595959" w:themeColor="text1" w:themeTint="A6"/>
                            <w:sz w:val="84"/>
                            <w:szCs w:val="8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13043;top:2576;height:734;width:6871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Arial" w:hAnsi="Arial" w:cs="Arial"/>
                            <w:color w:val="595959" w:themeColor="text1" w:themeTint="A6"/>
                            <w:sz w:val="32"/>
                            <w:szCs w:val="32"/>
                            <w:lang w:val="en-I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color w:val="595959" w:themeColor="text1" w:themeTint="A6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Job search intention</w:t>
                        </w:r>
                        <w:r>
                          <w:rPr>
                            <w:rFonts w:hint="default" w:ascii="Arial" w:hAnsi="Arial" w:cs="Arial"/>
                            <w:color w:val="595959" w:themeColor="text1" w:themeTint="A6"/>
                            <w:sz w:val="32"/>
                            <w:szCs w:val="32"/>
                            <w:lang w:val="en-IN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:WEB DEVELOPEMENT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9198C"/>
    <w:multiLevelType w:val="singleLevel"/>
    <w:tmpl w:val="E47919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FA6011C"/>
    <w:multiLevelType w:val="singleLevel"/>
    <w:tmpl w:val="EFA601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C47C49A"/>
    <w:multiLevelType w:val="singleLevel"/>
    <w:tmpl w:val="FC47C4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F98935B"/>
    <w:multiLevelType w:val="singleLevel"/>
    <w:tmpl w:val="0F98935B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E439E9"/>
    <w:rsid w:val="29260ACB"/>
    <w:rsid w:val="2B7109D8"/>
    <w:rsid w:val="366E389B"/>
    <w:rsid w:val="3A5479E8"/>
    <w:rsid w:val="3D1706DB"/>
    <w:rsid w:val="4EE62CD4"/>
    <w:rsid w:val="505D0C11"/>
    <w:rsid w:val="52B9593C"/>
    <w:rsid w:val="7301523B"/>
    <w:rsid w:val="76F4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Resume for Doctors.docx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2023-05-15T07:49:00Z</dcterms:created>
  <dc:creator>KIIT</dc:creator>
  <cp:lastModifiedBy>RISHABH CHAKRABORTY</cp:lastModifiedBy>
  <dcterms:modified xsi:type="dcterms:W3CDTF">2023-05-19T17:31:19Z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73ACB882E01F43D1AC4BB597FE122F65</vt:lpwstr>
  </property>
</Properties>
</file>